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1B2ABD" w14:paraId="38E150F3" w14:textId="77777777" w:rsidTr="00E74211">
        <w:trPr>
          <w:trHeight w:val="4410"/>
        </w:trPr>
        <w:tc>
          <w:tcPr>
            <w:tcW w:w="3600" w:type="dxa"/>
            <w:vAlign w:val="bottom"/>
          </w:tcPr>
          <w:p w14:paraId="24149A0F" w14:textId="5B613FD8" w:rsidR="001B2ABD" w:rsidRDefault="00776661" w:rsidP="00E7421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B05FB73" wp14:editId="56829DF2">
                  <wp:extent cx="1892300" cy="1892300"/>
                  <wp:effectExtent l="0" t="0" r="0" b="0"/>
                  <wp:docPr id="16049874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</w:tcPr>
          <w:p w14:paraId="4566F868" w14:textId="77777777" w:rsidR="001B2ABD" w:rsidRDefault="001B2ABD" w:rsidP="00E74211">
            <w:pPr>
              <w:tabs>
                <w:tab w:val="left" w:pos="990"/>
              </w:tabs>
            </w:pPr>
          </w:p>
        </w:tc>
        <w:tc>
          <w:tcPr>
            <w:tcW w:w="6940" w:type="dxa"/>
            <w:vAlign w:val="bottom"/>
          </w:tcPr>
          <w:p w14:paraId="1A548826" w14:textId="155E1E01" w:rsidR="001B2ABD" w:rsidRPr="0070086F" w:rsidRDefault="00776661" w:rsidP="00E74211">
            <w:pPr>
              <w:pStyle w:val="Title"/>
              <w:rPr>
                <w:b/>
                <w:bCs/>
              </w:rPr>
            </w:pPr>
            <w:r w:rsidRPr="0070086F">
              <w:rPr>
                <w:b/>
                <w:bCs/>
              </w:rPr>
              <w:t>NICHOLAS KIBET NGENO</w:t>
            </w:r>
          </w:p>
          <w:p w14:paraId="37F7CF87" w14:textId="1C6F2AB1" w:rsidR="001B2ABD" w:rsidRPr="0070086F" w:rsidRDefault="0038447F" w:rsidP="00E74211">
            <w:pPr>
              <w:pStyle w:val="Subtitle"/>
              <w:rPr>
                <w:b/>
                <w:bCs/>
              </w:rPr>
            </w:pPr>
            <w:r w:rsidRPr="0070086F">
              <w:rPr>
                <w:b/>
                <w:bCs/>
                <w:spacing w:val="0"/>
                <w:w w:val="100"/>
              </w:rPr>
              <w:t>JUNIOR SOFTWARE DEVELOPER</w:t>
            </w:r>
          </w:p>
        </w:tc>
      </w:tr>
      <w:tr w:rsidR="001B2ABD" w14:paraId="6A06FDB2" w14:textId="77777777" w:rsidTr="00E74211">
        <w:tc>
          <w:tcPr>
            <w:tcW w:w="3600" w:type="dxa"/>
          </w:tcPr>
          <w:sdt>
            <w:sdtPr>
              <w:id w:val="-1711873194"/>
              <w:placeholder>
                <w:docPart w:val="678C19D875654D468C0A973D0B23CEE0"/>
              </w:placeholder>
              <w:temporary/>
              <w:showingPlcHdr/>
              <w15:appearance w15:val="hidden"/>
            </w:sdtPr>
            <w:sdtContent>
              <w:p w14:paraId="36EB4B20" w14:textId="77777777" w:rsidR="001B2ABD" w:rsidRDefault="00036450" w:rsidP="00E74211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56D9B71" w14:textId="77777777" w:rsidR="00233B9B" w:rsidRDefault="00776661" w:rsidP="00E74211">
            <w:r w:rsidRPr="00776661">
              <w:t xml:space="preserve">Team-minded and energetic leader with 2 years of IT experience.             Graduated from </w:t>
            </w:r>
            <w:r>
              <w:t xml:space="preserve">the </w:t>
            </w:r>
            <w:r w:rsidRPr="00776661">
              <w:t xml:space="preserve">University of Eldoret with a degree in Information Technology. </w:t>
            </w:r>
          </w:p>
          <w:p w14:paraId="1F3FDAAE" w14:textId="65C15884" w:rsidR="00776661" w:rsidRDefault="00776661" w:rsidP="00E74211">
            <w:r w:rsidRPr="00776661">
              <w:t>I am an enthusiastic junior software developer with knowledge in writing in Visual Basic, C++ Python programming</w:t>
            </w:r>
            <w:r>
              <w:t>,</w:t>
            </w:r>
            <w:r w:rsidRPr="00776661">
              <w:t xml:space="preserve"> and SQL.</w:t>
            </w:r>
          </w:p>
          <w:p w14:paraId="0E5EB679" w14:textId="77777777" w:rsidR="00776661" w:rsidRDefault="00776661" w:rsidP="00E74211"/>
          <w:p w14:paraId="7371B7ED" w14:textId="2683AFEF" w:rsidR="00036450" w:rsidRDefault="00776661" w:rsidP="00E74211">
            <w:r w:rsidRPr="00776661">
              <w:t xml:space="preserve">I am keen to continue learning new skills and enjoy working in </w:t>
            </w:r>
            <w:r>
              <w:t xml:space="preserve">the </w:t>
            </w:r>
            <w:r w:rsidRPr="00776661">
              <w:t>IT field and learning new skills.</w:t>
            </w:r>
          </w:p>
          <w:p w14:paraId="6CA9F8C7" w14:textId="68D89220" w:rsidR="00036450" w:rsidRDefault="00036450" w:rsidP="00E74211"/>
          <w:sdt>
            <w:sdtPr>
              <w:id w:val="-1954003311"/>
              <w:placeholder>
                <w:docPart w:val="65D2311C341043C9972771B1ECFCC092"/>
              </w:placeholder>
              <w:temporary/>
              <w:showingPlcHdr/>
              <w15:appearance w15:val="hidden"/>
            </w:sdtPr>
            <w:sdtContent>
              <w:p w14:paraId="4FB9E9E5" w14:textId="77777777" w:rsidR="00036450" w:rsidRPr="00CB0055" w:rsidRDefault="00CB0055" w:rsidP="00E7421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240173BD" w14:textId="01183950" w:rsidR="00F54D88" w:rsidRPr="00F54D88" w:rsidRDefault="00233B9B" w:rsidP="00E74211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1175271" wp14:editId="3BDCB4D6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12326</wp:posOffset>
                  </wp:positionV>
                  <wp:extent cx="128591" cy="135332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91" cy="1353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="00F54D88">
              <w:t xml:space="preserve">       </w:t>
            </w:r>
            <w:r w:rsidR="00F54D88" w:rsidRPr="00F54D88">
              <w:rPr>
                <w:b/>
                <w:bCs/>
              </w:rPr>
              <w:t>PHONE:</w:t>
            </w:r>
          </w:p>
          <w:p w14:paraId="2E7DFE56" w14:textId="0655C8B5" w:rsidR="004D3011" w:rsidRDefault="0038447F" w:rsidP="00E74211">
            <w:r>
              <w:t xml:space="preserve"> </w:t>
            </w:r>
            <w:r w:rsidR="00776661">
              <w:t>+254 721 675 661</w:t>
            </w:r>
          </w:p>
          <w:p w14:paraId="3292F05A" w14:textId="749B6FBB" w:rsidR="004D3011" w:rsidRPr="00233B9B" w:rsidRDefault="0038447F" w:rsidP="00E74211">
            <w:pPr>
              <w:rPr>
                <w:szCs w:val="18"/>
              </w:rPr>
            </w:pPr>
            <w:r w:rsidRPr="00233B9B">
              <w:rPr>
                <w:rFonts w:eastAsia="Noto Serif JP" w:cs="Catamaran"/>
                <w:noProof/>
                <w:color w:val="000000"/>
                <w:szCs w:val="18"/>
                <w:lang w:eastAsia="en-US"/>
              </w:rPr>
              <w:drawing>
                <wp:anchor distT="0" distB="0" distL="114300" distR="114300" simplePos="0" relativeHeight="251668480" behindDoc="0" locked="0" layoutInCell="1" allowOverlap="1" wp14:anchorId="544CD7C3" wp14:editId="5701086E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68580</wp:posOffset>
                  </wp:positionV>
                  <wp:extent cx="228600" cy="2286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6661" w:rsidRPr="00233B9B">
              <w:rPr>
                <w:szCs w:val="18"/>
              </w:rPr>
              <w:t xml:space="preserve"> </w:t>
            </w:r>
          </w:p>
          <w:p w14:paraId="4A1B6EA2" w14:textId="2AF59CC5" w:rsidR="004D3011" w:rsidRPr="00F54D88" w:rsidRDefault="0038447F" w:rsidP="00E74211">
            <w:pPr>
              <w:rPr>
                <w:b/>
                <w:bCs/>
              </w:rPr>
            </w:pPr>
            <w:r>
              <w:t xml:space="preserve">       </w:t>
            </w:r>
            <w:r w:rsidR="004B15C1">
              <w:t xml:space="preserve"> </w:t>
            </w:r>
            <w:r w:rsidR="00776661" w:rsidRPr="00F54D88">
              <w:rPr>
                <w:b/>
                <w:bCs/>
              </w:rPr>
              <w:t>LINKEDIN:</w:t>
            </w:r>
          </w:p>
          <w:p w14:paraId="197010B3" w14:textId="1B8E268D" w:rsidR="004D3011" w:rsidRDefault="00776661" w:rsidP="00E74211">
            <w:r w:rsidRPr="00776661">
              <w:t>linkedin.com/in/ngeno-kibet-3663a3255</w:t>
            </w:r>
          </w:p>
          <w:p w14:paraId="7B3D6051" w14:textId="77777777" w:rsidR="004D3011" w:rsidRDefault="004D3011" w:rsidP="00E74211"/>
          <w:p w14:paraId="7CA4F397" w14:textId="27D0F8DB" w:rsidR="004D3011" w:rsidRPr="00F54D88" w:rsidRDefault="00F54D88" w:rsidP="00E74211">
            <w:pPr>
              <w:rPr>
                <w:b/>
                <w:bCs/>
              </w:rPr>
            </w:pPr>
            <w:r>
              <w:t xml:space="preserve">   </w:t>
            </w:r>
            <w:r w:rsidRPr="00233B9B">
              <w:rPr>
                <w:rFonts w:eastAsia="Calibri" w:cs="Times New Roman"/>
                <w:noProof/>
                <w:szCs w:val="18"/>
                <w:lang w:eastAsia="en-US"/>
              </w:rPr>
              <w:drawing>
                <wp:anchor distT="0" distB="0" distL="114300" distR="114300" simplePos="0" relativeHeight="251670528" behindDoc="0" locked="0" layoutInCell="1" allowOverlap="1" wp14:anchorId="16E7BE15" wp14:editId="5373DAE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86690" cy="134620"/>
                  <wp:effectExtent l="0" t="0" r="381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</w:t>
            </w:r>
            <w:r w:rsidRPr="00F54D88">
              <w:rPr>
                <w:b/>
                <w:bCs/>
              </w:rPr>
              <w:t>EMAIL:</w:t>
            </w:r>
          </w:p>
          <w:p w14:paraId="5F21E4E9" w14:textId="01F13E82" w:rsidR="00036450" w:rsidRPr="00E4381A" w:rsidRDefault="00F54D88" w:rsidP="00E74211">
            <w:pPr>
              <w:rPr>
                <w:rStyle w:val="Hyperlink"/>
              </w:rPr>
            </w:pPr>
            <w:r>
              <w:t>n</w:t>
            </w:r>
            <w:r w:rsidR="00776661">
              <w:t>icholasngeno98@gmail.com</w:t>
            </w:r>
          </w:p>
          <w:sdt>
            <w:sdtPr>
              <w:id w:val="-1444214663"/>
              <w:placeholder>
                <w:docPart w:val="EEA867BBB60E423082FD659663C66CEF"/>
              </w:placeholder>
              <w:temporary/>
              <w:showingPlcHdr/>
              <w15:appearance w15:val="hidden"/>
            </w:sdtPr>
            <w:sdtContent>
              <w:p w14:paraId="32579EA1" w14:textId="77777777" w:rsidR="004D3011" w:rsidRPr="00CB0055" w:rsidRDefault="00CB0055" w:rsidP="00E7421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66D541D" w14:textId="634C8A7A" w:rsidR="004D3011" w:rsidRDefault="0038447F" w:rsidP="00E74211">
            <w:r>
              <w:t>Coding</w:t>
            </w:r>
          </w:p>
          <w:p w14:paraId="0B40BD45" w14:textId="645A9C66" w:rsidR="004D3011" w:rsidRDefault="0038447F" w:rsidP="00E74211">
            <w:r>
              <w:t>Gaming</w:t>
            </w:r>
          </w:p>
          <w:p w14:paraId="4DA9C6A6" w14:textId="77FC4B3C" w:rsidR="004D3011" w:rsidRDefault="0038447F" w:rsidP="00E74211">
            <w:r>
              <w:t>Reading</w:t>
            </w:r>
          </w:p>
          <w:p w14:paraId="62878300" w14:textId="14A2289D" w:rsidR="004D3011" w:rsidRDefault="004D3011" w:rsidP="00E74211"/>
          <w:p w14:paraId="35F5BA18" w14:textId="77777777" w:rsidR="00001BFC" w:rsidRDefault="00001BFC" w:rsidP="00E74211"/>
          <w:p w14:paraId="6E6E3D73" w14:textId="77777777" w:rsidR="00001BFC" w:rsidRDefault="00001BFC" w:rsidP="00E74211"/>
          <w:p w14:paraId="07A73B10" w14:textId="77777777" w:rsidR="00001BFC" w:rsidRDefault="00001BFC" w:rsidP="00E74211"/>
          <w:p w14:paraId="29F2BE65" w14:textId="77777777" w:rsidR="00001BFC" w:rsidRDefault="00001BFC" w:rsidP="00E74211"/>
          <w:p w14:paraId="00972F5B" w14:textId="77777777" w:rsidR="00001BFC" w:rsidRDefault="00001BFC" w:rsidP="00E74211"/>
          <w:p w14:paraId="7EBB8285" w14:textId="77777777" w:rsidR="00001BFC" w:rsidRDefault="00001BFC" w:rsidP="00E74211"/>
          <w:p w14:paraId="4919B6FE" w14:textId="77777777" w:rsidR="00001BFC" w:rsidRDefault="00001BFC" w:rsidP="00E74211"/>
          <w:p w14:paraId="668458A1" w14:textId="77777777" w:rsidR="00001BFC" w:rsidRDefault="00001BFC" w:rsidP="00E74211"/>
          <w:p w14:paraId="29A942FA" w14:textId="77777777" w:rsidR="00D266A9" w:rsidRDefault="00D266A9" w:rsidP="00E74211"/>
          <w:p w14:paraId="54259CE8" w14:textId="77777777" w:rsidR="00001BFC" w:rsidRDefault="00001BFC" w:rsidP="00E74211"/>
          <w:p w14:paraId="3E5D5F4C" w14:textId="77777777" w:rsidR="00001BFC" w:rsidRDefault="00001BFC" w:rsidP="00001BFC">
            <w:pPr>
              <w:pStyle w:val="Heading2"/>
            </w:pPr>
            <w:r>
              <w:rPr>
                <w:noProof/>
                <w:color w:val="000000" w:themeColor="text1"/>
              </w:rPr>
              <w:t>Skills</w:t>
            </w:r>
          </w:p>
          <w:tbl>
            <w:tblPr>
              <w:tblStyle w:val="TableGrid"/>
              <w:tblpPr w:leftFromText="180" w:rightFromText="180" w:vertAnchor="text" w:horzAnchor="margin" w:tblpY="31"/>
              <w:tblOverlap w:val="never"/>
              <w:tblW w:w="37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8"/>
            </w:tblGrid>
            <w:tr w:rsidR="0070086F" w:rsidRPr="00DE5C1E" w14:paraId="593BFE59" w14:textId="77777777" w:rsidTr="0070086F">
              <w:trPr>
                <w:trHeight w:val="512"/>
              </w:trPr>
              <w:tc>
                <w:tcPr>
                  <w:tcW w:w="3778" w:type="dxa"/>
                </w:tcPr>
                <w:p w14:paraId="218728FC" w14:textId="77777777" w:rsidR="0070086F" w:rsidRPr="00DE5C1E" w:rsidRDefault="0070086F" w:rsidP="0070086F">
                  <w:pPr>
                    <w:spacing w:line="276" w:lineRule="auto"/>
                    <w:jc w:val="center"/>
                  </w:pPr>
                  <w:r w:rsidRPr="00DE5C1E">
                    <w:t>Programming skills-Python, VB, C++, and SQL</w:t>
                  </w:r>
                </w:p>
              </w:tc>
            </w:tr>
            <w:tr w:rsidR="0070086F" w:rsidRPr="00DE5C1E" w14:paraId="34377D92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6D997C03" w14:textId="77777777" w:rsidR="0070086F" w:rsidRPr="00DE5C1E" w:rsidRDefault="0070086F" w:rsidP="0070086F">
                  <w:pPr>
                    <w:spacing w:line="276" w:lineRule="auto"/>
                  </w:pPr>
                  <w:r w:rsidRPr="00DE5C1E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2576" behindDoc="0" locked="0" layoutInCell="1" allowOverlap="1" wp14:anchorId="1816F0A0" wp14:editId="4319D9C8">
                            <wp:simplePos x="0" y="0"/>
                            <wp:positionH relativeFrom="column">
                              <wp:posOffset>39416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085975" cy="58420"/>
                            <wp:effectExtent l="0" t="19050" r="9525" b="17780"/>
                            <wp:wrapNone/>
                            <wp:docPr id="4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85975" cy="58420"/>
                                      <a:chOff x="0" y="0"/>
                                      <a:chExt cx="2160517" cy="68480"/>
                                    </a:xfrm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wpg:grpSpPr>
                                  <wps:wsp>
                                    <wps:cNvPr id="6" name="Rectangle: Rounded Corners 47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Rectangle: Rounded Corners 48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Rectangle: Rounded Corners 49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Rectangle: Rounded Corners 50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Rectangle: Rounded Corners 51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Rectangle: Rounded Corners 52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Rectangle: Rounded Corners 53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Rectangle: Rounded Corners 54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Rectangle: Rounded Corners 55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Rectangle: Rounded Corners 56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B5CFCC0" id="Group 4" o:spid="_x0000_s1026" style="position:absolute;margin-left:3.1pt;margin-top:2.1pt;width:164.25pt;height:4.6pt;z-index:251672576;mso-width-relative:margin;mso-height-relative:margin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">
                            <v:roundrect id="Rectangle: Rounded Corners 47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" filled="f" stroked="f" strokeweight="1pt">
                              <v:stroke joinstyle="miter"/>
                            </v:roundrect>
                            <v:roundrect id="Rectangle: Rounded Corners 48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49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" filled="f" stroked="f" strokeweight="1pt">
                              <v:stroke joinstyle="miter"/>
                            </v:roundrect>
                            <v:roundrect id="Rectangle: Rounded Corners 50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51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52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53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54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55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56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" filled="f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</w:tr>
            <w:tr w:rsidR="0070086F" w:rsidRPr="00DE5C1E" w14:paraId="56035A46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4FD914E4" w14:textId="77777777" w:rsidR="0070086F" w:rsidRPr="00DE5C1E" w:rsidRDefault="0070086F" w:rsidP="0070086F">
                  <w:pPr>
                    <w:spacing w:line="276" w:lineRule="auto"/>
                    <w:rPr>
                      <w:noProof/>
                    </w:rPr>
                  </w:pPr>
                </w:p>
              </w:tc>
            </w:tr>
            <w:tr w:rsidR="0070086F" w:rsidRPr="00DE5C1E" w14:paraId="0501DE98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59AB1B66" w14:textId="77777777" w:rsidR="0070086F" w:rsidRPr="00DE5C1E" w:rsidRDefault="0070086F" w:rsidP="0070086F">
                  <w:pPr>
                    <w:spacing w:line="276" w:lineRule="auto"/>
                    <w:jc w:val="center"/>
                    <w:rPr>
                      <w:noProof/>
                    </w:rPr>
                  </w:pPr>
                  <w:r w:rsidRPr="00DE5C1E">
                    <w:rPr>
                      <w:noProof/>
                    </w:rPr>
                    <w:t>Tools: Visual Studio, Pycharm,   code blocks, and Crystal reports</w:t>
                  </w:r>
                </w:p>
                <w:p w14:paraId="14470E72" w14:textId="77777777" w:rsidR="0070086F" w:rsidRPr="00DE5C1E" w:rsidRDefault="0070086F" w:rsidP="0070086F">
                  <w:pPr>
                    <w:spacing w:line="276" w:lineRule="auto"/>
                    <w:jc w:val="center"/>
                    <w:rPr>
                      <w:noProof/>
                    </w:rPr>
                  </w:pPr>
                  <w:r w:rsidRPr="00DE5C1E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0" locked="0" layoutInCell="1" allowOverlap="1" wp14:anchorId="51C49536" wp14:editId="7D9D245C">
                            <wp:simplePos x="0" y="0"/>
                            <wp:positionH relativeFrom="column">
                              <wp:posOffset>-75519</wp:posOffset>
                            </wp:positionH>
                            <wp:positionV relativeFrom="paragraph">
                              <wp:posOffset>132080</wp:posOffset>
                            </wp:positionV>
                            <wp:extent cx="2160270" cy="67945"/>
                            <wp:effectExtent l="0" t="0" r="0" b="8255"/>
                            <wp:wrapNone/>
                            <wp:docPr id="145" name="Group 1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0270" cy="67945"/>
                                      <a:chOff x="0" y="0"/>
                                      <a:chExt cx="2160517" cy="68480"/>
                                    </a:xfrm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wpg:grpSpPr>
                                  <wps:wsp>
                                    <wps:cNvPr id="146" name="Rectangle: Rounded Corners 47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7" name="Rectangle: Rounded Corners 48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8" name="Rectangle: Rounded Corners 49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9" name="Rectangle: Rounded Corners 50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0" name="Rectangle: Rounded Corners 51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1" name="Rectangle: Rounded Corners 52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2" name="Rectangle: Rounded Corners 53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3" name="Rectangle: Rounded Corners 54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4" name="Rectangle: Rounded Corners 55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5" name="Rectangle: Rounded Corners 56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5E33C39" id="Group 145" o:spid="_x0000_s1026" style="position:absolute;margin-left:-5.95pt;margin-top:10.4pt;width:170.1pt;height:5.35pt;z-index:251673600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">
                            <v:roundrect id="Rectangle: Rounded Corners 47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" filled="f" stroked="f" strokeweight="1pt">
                              <v:stroke joinstyle="miter"/>
                            </v:roundrect>
                            <v:roundrect id="Rectangle: Rounded Corners 48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49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" filled="f" stroked="f" strokeweight="1pt">
                              <v:stroke joinstyle="miter"/>
                            </v:roundrect>
                            <v:roundrect id="Rectangle: Rounded Corners 50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51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" filled="f" stroked="f" strokeweight="1pt">
                              <v:stroke joinstyle="miter"/>
                            </v:roundrect>
                            <v:roundrect id="Rectangle: Rounded Corners 52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53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54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55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56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" filled="f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</w:tr>
            <w:tr w:rsidR="0070086F" w:rsidRPr="00DE5C1E" w14:paraId="2CDD3A54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33C52305" w14:textId="77777777" w:rsidR="0070086F" w:rsidRPr="00DE5C1E" w:rsidRDefault="0070086F" w:rsidP="0070086F">
                  <w:pPr>
                    <w:spacing w:line="276" w:lineRule="auto"/>
                    <w:jc w:val="center"/>
                    <w:rPr>
                      <w:noProof/>
                    </w:rPr>
                  </w:pPr>
                </w:p>
              </w:tc>
            </w:tr>
            <w:tr w:rsidR="0070086F" w:rsidRPr="00DE5C1E" w14:paraId="0B85A55E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3E13753E" w14:textId="77777777" w:rsidR="0070086F" w:rsidRPr="00DE5C1E" w:rsidRDefault="0070086F" w:rsidP="0070086F">
                  <w:pPr>
                    <w:spacing w:line="276" w:lineRule="auto"/>
                    <w:rPr>
                      <w:noProof/>
                    </w:rPr>
                  </w:pPr>
                </w:p>
              </w:tc>
            </w:tr>
            <w:tr w:rsidR="0070086F" w:rsidRPr="00DE5C1E" w14:paraId="20A11E6B" w14:textId="77777777" w:rsidTr="0070086F">
              <w:trPr>
                <w:trHeight w:val="512"/>
              </w:trPr>
              <w:tc>
                <w:tcPr>
                  <w:tcW w:w="3778" w:type="dxa"/>
                </w:tcPr>
                <w:p w14:paraId="2125B276" w14:textId="77777777" w:rsidR="0070086F" w:rsidRPr="00DE5C1E" w:rsidRDefault="0070086F" w:rsidP="0070086F">
                  <w:pPr>
                    <w:spacing w:line="276" w:lineRule="auto"/>
                    <w:jc w:val="center"/>
                  </w:pPr>
                  <w:r w:rsidRPr="00DE5C1E">
                    <w:t>Research and Analysis</w:t>
                  </w:r>
                </w:p>
                <w:p w14:paraId="3E3C0BE5" w14:textId="77777777" w:rsidR="0070086F" w:rsidRPr="00DE5C1E" w:rsidRDefault="0070086F" w:rsidP="0070086F">
                  <w:pPr>
                    <w:spacing w:line="276" w:lineRule="auto"/>
                    <w:jc w:val="center"/>
                  </w:pPr>
                  <w:r w:rsidRPr="00DE5C1E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 wp14:anchorId="1088E545" wp14:editId="6ED047AE">
                            <wp:simplePos x="0" y="0"/>
                            <wp:positionH relativeFrom="column">
                              <wp:posOffset>-53975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2160270" cy="67945"/>
                            <wp:effectExtent l="0" t="0" r="0" b="8255"/>
                            <wp:wrapNone/>
                            <wp:docPr id="19" name="Group 1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0270" cy="67945"/>
                                      <a:chOff x="0" y="0"/>
                                      <a:chExt cx="2160517" cy="68480"/>
                                    </a:xfrm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wpg:grpSpPr>
                                  <wps:wsp>
                                    <wps:cNvPr id="20" name="Rectangle: Rounded Corners 60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Rectangle: Rounded Corners 61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Rectangle: Rounded Corners 62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Rectangle: Rounded Corners 63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ectangle: Rounded Corners 192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Rectangle: Rounded Corners 193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Rectangle: Rounded Corners 194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Rectangle: Rounded Corners 195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Rectangle: Rounded Corners 196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ectangle: Rounded Corners 197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8808926" id="Group 19" o:spid="_x0000_s1026" style="position:absolute;margin-left:-4.25pt;margin-top:6.6pt;width:170.1pt;height:5.35pt;z-index:251674624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">
                            <v:roundrect id="Rectangle: Rounded Corners 60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" filled="f" stroked="f" strokeweight="1pt">
                              <v:stroke joinstyle="miter"/>
                            </v:roundrect>
                            <v:roundrect id="Rectangle: Rounded Corners 61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" filled="f" stroked="f" strokeweight="1pt">
                              <v:stroke joinstyle="miter"/>
                            </v:roundrect>
                            <v:roundrect id="Rectangle: Rounded Corners 62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" filled="f" stroked="f" strokeweight="1pt">
                              <v:stroke joinstyle="miter"/>
                            </v:roundrect>
                            <v:roundrect id="Rectangle: Rounded Corners 63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192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193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194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" fillcolor="#d8d8d8 [2732]" stroked="f" strokeweight="1pt">
                              <v:stroke joinstyle="miter"/>
                            </v:roundrect>
                            <v:roundrect id="Rectangle: Rounded Corners 195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196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" filled="f" stroked="f" strokeweight="1pt">
                              <v:stroke joinstyle="miter"/>
                            </v:roundrect>
                            <v:roundrect id="Rectangle: Rounded Corners 197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" filled="f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</w:tr>
            <w:tr w:rsidR="0070086F" w:rsidRPr="00DE5C1E" w14:paraId="2FBC581B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6018BA9F" w14:textId="77777777" w:rsidR="0070086F" w:rsidRPr="00DE5C1E" w:rsidRDefault="0070086F" w:rsidP="0070086F">
                  <w:pPr>
                    <w:spacing w:line="276" w:lineRule="auto"/>
                    <w:jc w:val="center"/>
                  </w:pPr>
                </w:p>
              </w:tc>
            </w:tr>
            <w:tr w:rsidR="0070086F" w:rsidRPr="00DE5C1E" w14:paraId="1D6E710A" w14:textId="77777777" w:rsidTr="0070086F">
              <w:trPr>
                <w:trHeight w:val="255"/>
              </w:trPr>
              <w:tc>
                <w:tcPr>
                  <w:tcW w:w="3778" w:type="dxa"/>
                </w:tcPr>
                <w:p w14:paraId="678CBE53" w14:textId="77777777" w:rsidR="0070086F" w:rsidRPr="00DE5C1E" w:rsidRDefault="0070086F" w:rsidP="0070086F">
                  <w:pPr>
                    <w:spacing w:line="276" w:lineRule="auto"/>
                    <w:jc w:val="center"/>
                  </w:pPr>
                </w:p>
              </w:tc>
            </w:tr>
            <w:tr w:rsidR="0070086F" w:rsidRPr="00DE5C1E" w14:paraId="1CA364FC" w14:textId="77777777" w:rsidTr="0070086F">
              <w:trPr>
                <w:trHeight w:val="512"/>
              </w:trPr>
              <w:tc>
                <w:tcPr>
                  <w:tcW w:w="3778" w:type="dxa"/>
                </w:tcPr>
                <w:p w14:paraId="30F33BEA" w14:textId="77777777" w:rsidR="0070086F" w:rsidRPr="00DE5C1E" w:rsidRDefault="0070086F" w:rsidP="0070086F">
                  <w:pPr>
                    <w:spacing w:line="276" w:lineRule="auto"/>
                    <w:jc w:val="center"/>
                  </w:pPr>
                  <w:r w:rsidRPr="00DE5C1E">
                    <w:t>Problem-solving</w:t>
                  </w:r>
                </w:p>
                <w:p w14:paraId="7E4E4B15" w14:textId="77777777" w:rsidR="0070086F" w:rsidRPr="00DE5C1E" w:rsidRDefault="0070086F" w:rsidP="0070086F">
                  <w:pPr>
                    <w:spacing w:line="276" w:lineRule="auto"/>
                    <w:jc w:val="center"/>
                  </w:pPr>
                </w:p>
              </w:tc>
            </w:tr>
            <w:tr w:rsidR="0070086F" w:rsidRPr="00DE5C1E" w14:paraId="340AACC4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4365D0DE" w14:textId="77777777" w:rsidR="0070086F" w:rsidRPr="00DE5C1E" w:rsidRDefault="0070086F" w:rsidP="0070086F">
                  <w:pPr>
                    <w:spacing w:line="276" w:lineRule="auto"/>
                    <w:jc w:val="center"/>
                  </w:pPr>
                  <w:r w:rsidRPr="00DE5C1E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475AC038" wp14:editId="7F8CEE4B">
                            <wp:simplePos x="0" y="0"/>
                            <wp:positionH relativeFrom="column">
                              <wp:posOffset>130175</wp:posOffset>
                            </wp:positionH>
                            <wp:positionV relativeFrom="paragraph">
                              <wp:posOffset>-52706</wp:posOffset>
                            </wp:positionV>
                            <wp:extent cx="2004695" cy="67945"/>
                            <wp:effectExtent l="0" t="0" r="0" b="8255"/>
                            <wp:wrapNone/>
                            <wp:docPr id="30" name="Group 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2004695" cy="67945"/>
                                      <a:chOff x="0" y="0"/>
                                      <a:chExt cx="2160517" cy="68480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31" name="Rectangle: Rounded Corners 199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Rectangle: Rounded Corners 200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: Rounded Corners 201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: Rounded Corners 202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: Rounded Corners 203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: Rounded Corners 204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: Rounded Corners 205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Rectangle: Rounded Corners 206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: Rounded Corners 207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Rectangle: Rounded Corners 208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6207225" id="Group 30" o:spid="_x0000_s1026" style="position:absolute;margin-left:10.25pt;margin-top:-4.15pt;width:157.85pt;height:5.35pt;flip:y;z-index:251675648;mso-width-relative:margin;mso-height-relative:margin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">
                            <v:roundrect id="Rectangle: Rounded Corners 199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00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01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02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203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204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05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" fillcolor="#d8d8d8 [2732]" stroked="f" strokeweight="1pt">
                              <v:stroke joinstyle="miter"/>
                            </v:roundrect>
                            <v:roundrect id="Rectangle: Rounded Corners 206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207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208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" filled="f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</w:tr>
            <w:tr w:rsidR="0070086F" w:rsidRPr="00DE5C1E" w14:paraId="4CF95288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1892A60F" w14:textId="77777777" w:rsidR="0070086F" w:rsidRPr="00DE5C1E" w:rsidRDefault="0070086F" w:rsidP="0070086F">
                  <w:pPr>
                    <w:spacing w:line="276" w:lineRule="auto"/>
                    <w:jc w:val="center"/>
                    <w:rPr>
                      <w:noProof/>
                    </w:rPr>
                  </w:pPr>
                </w:p>
              </w:tc>
            </w:tr>
            <w:tr w:rsidR="0070086F" w:rsidRPr="00DE5C1E" w14:paraId="16EDB444" w14:textId="77777777" w:rsidTr="0070086F">
              <w:trPr>
                <w:trHeight w:val="331"/>
              </w:trPr>
              <w:tc>
                <w:tcPr>
                  <w:tcW w:w="3778" w:type="dxa"/>
                </w:tcPr>
                <w:p w14:paraId="13E01762" w14:textId="77777777" w:rsidR="0070086F" w:rsidRPr="00DE5C1E" w:rsidRDefault="0070086F" w:rsidP="0070086F">
                  <w:pPr>
                    <w:spacing w:line="360" w:lineRule="auto"/>
                    <w:jc w:val="center"/>
                  </w:pPr>
                  <w:r w:rsidRPr="00DE5C1E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 wp14:anchorId="5C9EBE29" wp14:editId="50F2221B">
                            <wp:simplePos x="0" y="0"/>
                            <wp:positionH relativeFrom="column">
                              <wp:posOffset>56515</wp:posOffset>
                            </wp:positionH>
                            <wp:positionV relativeFrom="paragraph">
                              <wp:posOffset>210185</wp:posOffset>
                            </wp:positionV>
                            <wp:extent cx="2160517" cy="68480"/>
                            <wp:effectExtent l="0" t="0" r="0" b="8255"/>
                            <wp:wrapNone/>
                            <wp:docPr id="41" name="Group 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0517" cy="68480"/>
                                      <a:chOff x="0" y="0"/>
                                      <a:chExt cx="2160517" cy="68480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42" name="Rectangle: Rounded Corners 210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Rectangle: Rounded Corners 211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Rectangle: Rounded Corners 212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Rectangle: Rounded Corners 213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Rectangle: Rounded Corners 214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Rectangle: Rounded Corners 215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8" name="Rectangle: Rounded Corners 216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1" name="Rectangle: Rounded Corners 218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Rectangle: Rounded Corners 219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3" name="Rectangle: Rounded Corners 220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B738322" id="Group 41" o:spid="_x0000_s1026" style="position:absolute;margin-left:4.45pt;margin-top:16.55pt;width:170.1pt;height:5.4pt;z-index:251676672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">
                            <v:roundrect id="Rectangle: Rounded Corners 210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11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212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13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214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15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" fillcolor="#d8d8d8 [2732]" stroked="f" strokeweight="1pt">
                              <v:stroke joinstyle="miter"/>
                            </v:roundrect>
                            <v:roundrect id="Rectangle: Rounded Corners 216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" fillcolor="#d8d8d8 [2732]" stroked="f" strokeweight="1pt">
                              <v:stroke joinstyle="miter"/>
                            </v:roundrect>
                            <v:roundrect id="Rectangle: Rounded Corners 218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219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220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" filled="f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  <w:r w:rsidRPr="00DE5C1E">
                    <w:t>Hardware &amp; software maintenance</w:t>
                  </w:r>
                </w:p>
              </w:tc>
            </w:tr>
            <w:tr w:rsidR="0070086F" w:rsidRPr="00DE5C1E" w14:paraId="6FC0876D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382947E1" w14:textId="77777777" w:rsidR="0070086F" w:rsidRDefault="0070086F" w:rsidP="0070086F">
                  <w:pPr>
                    <w:spacing w:line="276" w:lineRule="auto"/>
                    <w:rPr>
                      <w:noProof/>
                    </w:rPr>
                  </w:pPr>
                </w:p>
                <w:p w14:paraId="22B75EE7" w14:textId="77777777" w:rsidR="0070086F" w:rsidRPr="00DE5C1E" w:rsidRDefault="0070086F" w:rsidP="0070086F">
                  <w:pPr>
                    <w:spacing w:line="276" w:lineRule="auto"/>
                    <w:rPr>
                      <w:noProof/>
                    </w:rPr>
                  </w:pPr>
                </w:p>
              </w:tc>
            </w:tr>
            <w:tr w:rsidR="0070086F" w:rsidRPr="00DE5C1E" w14:paraId="684F60C6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481853B0" w14:textId="77777777" w:rsidR="0070086F" w:rsidRPr="00DE5C1E" w:rsidRDefault="0070086F" w:rsidP="0070086F">
                  <w:pPr>
                    <w:spacing w:line="276" w:lineRule="auto"/>
                    <w:rPr>
                      <w:noProof/>
                    </w:rPr>
                  </w:pPr>
                </w:p>
              </w:tc>
            </w:tr>
            <w:tr w:rsidR="0070086F" w:rsidRPr="00DE5C1E" w14:paraId="6E13741E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484083F7" w14:textId="77777777" w:rsidR="0070086F" w:rsidRPr="0070086F" w:rsidRDefault="0070086F" w:rsidP="0070086F">
                  <w:pPr>
                    <w:rPr>
                      <w:rFonts w:asciiTheme="majorHAnsi" w:hAnsiTheme="majorHAnsi"/>
                    </w:rPr>
                  </w:pPr>
                  <w:r w:rsidRPr="0070086F"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</w:rPr>
                    <w:t>Additional Skills</w:t>
                  </w:r>
                </w:p>
              </w:tc>
            </w:tr>
            <w:tr w:rsidR="0070086F" w:rsidRPr="00DE5C1E" w14:paraId="359B0B8D" w14:textId="77777777" w:rsidTr="0070086F">
              <w:trPr>
                <w:trHeight w:val="340"/>
              </w:trPr>
              <w:tc>
                <w:tcPr>
                  <w:tcW w:w="3778" w:type="dxa"/>
                </w:tcPr>
                <w:p w14:paraId="7B5A977C" w14:textId="77777777" w:rsidR="0070086F" w:rsidRPr="0070086F" w:rsidRDefault="0070086F" w:rsidP="0070086F">
                  <w:pPr>
                    <w:spacing w:line="360" w:lineRule="auto"/>
                  </w:pPr>
                  <w:r w:rsidRPr="0070086F">
                    <w:t>Computer diagnostic</w:t>
                  </w:r>
                </w:p>
                <w:p w14:paraId="5D726229" w14:textId="77777777" w:rsidR="0070086F" w:rsidRPr="0070086F" w:rsidRDefault="0070086F" w:rsidP="0070086F">
                  <w:pPr>
                    <w:spacing w:line="360" w:lineRule="auto"/>
                  </w:pPr>
                  <w:r w:rsidRPr="0070086F">
                    <w:t>Attention to detail</w:t>
                  </w:r>
                </w:p>
                <w:p w14:paraId="082CB150" w14:textId="77777777" w:rsidR="0070086F" w:rsidRPr="00BA186E" w:rsidRDefault="0070086F" w:rsidP="0070086F">
                  <w:pPr>
                    <w:rPr>
                      <w:rFonts w:ascii="Raleway" w:hAnsi="Raleway"/>
                      <w:b/>
                      <w:bCs/>
                      <w:sz w:val="24"/>
                      <w:szCs w:val="24"/>
                    </w:rPr>
                  </w:pPr>
                  <w:r w:rsidRPr="0070086F">
                    <w:t>Friendly and communicative</w:t>
                  </w:r>
                </w:p>
              </w:tc>
            </w:tr>
          </w:tbl>
          <w:p w14:paraId="44FE6A86" w14:textId="77777777" w:rsidR="00001BFC" w:rsidRDefault="00001BFC" w:rsidP="00E74211"/>
          <w:p w14:paraId="6D1E4AA0" w14:textId="77777777" w:rsidR="00001BFC" w:rsidRDefault="00001BFC" w:rsidP="00E74211"/>
          <w:p w14:paraId="34BACC81" w14:textId="77777777" w:rsidR="00001BFC" w:rsidRDefault="00001BFC" w:rsidP="00E74211"/>
          <w:p w14:paraId="0536AC32" w14:textId="37997173" w:rsidR="00001BFC" w:rsidRPr="004D3011" w:rsidRDefault="00001BFC" w:rsidP="00E74211"/>
        </w:tc>
        <w:tc>
          <w:tcPr>
            <w:tcW w:w="250" w:type="dxa"/>
          </w:tcPr>
          <w:p w14:paraId="1D789E22" w14:textId="77777777" w:rsidR="001B2ABD" w:rsidRDefault="001B2ABD" w:rsidP="00E74211">
            <w:pPr>
              <w:tabs>
                <w:tab w:val="left" w:pos="990"/>
              </w:tabs>
            </w:pPr>
          </w:p>
        </w:tc>
        <w:tc>
          <w:tcPr>
            <w:tcW w:w="6940" w:type="dxa"/>
          </w:tcPr>
          <w:sdt>
            <w:sdtPr>
              <w:id w:val="1049110328"/>
              <w:placeholder>
                <w:docPart w:val="E5A1C7D8C15E436CA24379F3A6BAC652"/>
              </w:placeholder>
              <w:temporary/>
              <w:showingPlcHdr/>
              <w15:appearance w15:val="hidden"/>
            </w:sdtPr>
            <w:sdtContent>
              <w:p w14:paraId="37573905" w14:textId="77777777" w:rsidR="001B2ABD" w:rsidRDefault="00E25A26" w:rsidP="00E7421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35746" w14:textId="76F9F4CA" w:rsidR="00036450" w:rsidRPr="00036450" w:rsidRDefault="00776661" w:rsidP="00E74211">
            <w:pPr>
              <w:pStyle w:val="Heading4"/>
            </w:pPr>
            <w:r>
              <w:t>University of Eldoret</w:t>
            </w:r>
          </w:p>
          <w:p w14:paraId="54A7E5D4" w14:textId="5DA6DFC4" w:rsidR="00036450" w:rsidRPr="00B359E4" w:rsidRDefault="00776661" w:rsidP="00E74211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2022</w:t>
            </w:r>
          </w:p>
          <w:p w14:paraId="39146E09" w14:textId="2BB5ED26" w:rsidR="00776661" w:rsidRPr="00776661" w:rsidRDefault="00776661" w:rsidP="00E74211">
            <w:pPr>
              <w:rPr>
                <w:lang w:val="en-IN"/>
              </w:rPr>
            </w:pPr>
            <w:r w:rsidRPr="00776661">
              <w:rPr>
                <w:lang w:val="en-IN"/>
              </w:rPr>
              <w:t xml:space="preserve">Bachelor of Science </w:t>
            </w:r>
            <w:r w:rsidRPr="00776661">
              <w:rPr>
                <w:lang w:val="en-IN"/>
              </w:rPr>
              <w:t xml:space="preserve">in </w:t>
            </w:r>
            <w:r w:rsidRPr="00776661">
              <w:rPr>
                <w:lang w:val="en-IN"/>
              </w:rPr>
              <w:t>Information Technology</w:t>
            </w:r>
          </w:p>
          <w:p w14:paraId="64610C33" w14:textId="77777777" w:rsidR="00036450" w:rsidRDefault="00036450" w:rsidP="00E74211"/>
          <w:p w14:paraId="7A1DDD49" w14:textId="3773ECA5" w:rsidR="00036450" w:rsidRPr="00B359E4" w:rsidRDefault="00776661" w:rsidP="00E74211">
            <w:pPr>
              <w:pStyle w:val="Heading4"/>
            </w:pPr>
            <w:r>
              <w:t>Simoti Secondary School</w:t>
            </w:r>
          </w:p>
          <w:p w14:paraId="66BF34C6" w14:textId="696E938C" w:rsidR="00036450" w:rsidRPr="00B359E4" w:rsidRDefault="00776661" w:rsidP="00E74211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2017</w:t>
            </w:r>
          </w:p>
          <w:p w14:paraId="0A0B5857" w14:textId="32E09413" w:rsidR="00776661" w:rsidRDefault="00776661" w:rsidP="00E74211">
            <w:pPr>
              <w:pStyle w:val="Date"/>
              <w:rPr>
                <w:lang w:val="en-IN"/>
              </w:rPr>
            </w:pPr>
            <w:r w:rsidRPr="00776661">
              <w:rPr>
                <w:lang w:val="en-IN"/>
              </w:rPr>
              <w:t>Kenya Certificate of Secondary Education (KCSE)</w:t>
            </w:r>
          </w:p>
          <w:p w14:paraId="5EBB6750" w14:textId="77777777" w:rsidR="00776661" w:rsidRDefault="00776661" w:rsidP="00E74211">
            <w:pPr>
              <w:rPr>
                <w:lang w:val="en-IN"/>
              </w:rPr>
            </w:pPr>
          </w:p>
          <w:p w14:paraId="3F3BD1BC" w14:textId="77777777" w:rsidR="00294224" w:rsidRDefault="00294224" w:rsidP="00E74211">
            <w:pPr>
              <w:pStyle w:val="Date"/>
              <w:rPr>
                <w:b/>
              </w:rPr>
            </w:pPr>
            <w:r w:rsidRPr="00294224">
              <w:rPr>
                <w:b/>
              </w:rPr>
              <w:t xml:space="preserve">Mogogosiek Township Primary </w:t>
            </w:r>
          </w:p>
          <w:p w14:paraId="4189786D" w14:textId="644CEB59" w:rsidR="00294224" w:rsidRPr="00B359E4" w:rsidRDefault="00294224" w:rsidP="00E74211">
            <w:pPr>
              <w:pStyle w:val="Date"/>
            </w:pPr>
            <w:r>
              <w:t>20</w:t>
            </w:r>
            <w:r>
              <w:t>0</w:t>
            </w:r>
            <w:r>
              <w:t>4</w:t>
            </w:r>
            <w:r w:rsidRPr="00B359E4">
              <w:t xml:space="preserve"> - </w:t>
            </w:r>
            <w:r>
              <w:t>20</w:t>
            </w:r>
            <w:r>
              <w:t>13</w:t>
            </w:r>
          </w:p>
          <w:p w14:paraId="51DDD081" w14:textId="4D56FC8D" w:rsidR="00294224" w:rsidRDefault="00294224" w:rsidP="00E74211">
            <w:pPr>
              <w:pStyle w:val="Date"/>
              <w:rPr>
                <w:lang w:val="en-IN"/>
              </w:rPr>
            </w:pPr>
            <w:r w:rsidRPr="00776661">
              <w:rPr>
                <w:lang w:val="en-IN"/>
              </w:rPr>
              <w:t xml:space="preserve">Kenya Certificate of </w:t>
            </w:r>
            <w:r>
              <w:rPr>
                <w:lang w:val="en-IN"/>
              </w:rPr>
              <w:t>Primary</w:t>
            </w:r>
            <w:r w:rsidRPr="00776661">
              <w:rPr>
                <w:lang w:val="en-IN"/>
              </w:rPr>
              <w:t xml:space="preserve"> Education (KC</w:t>
            </w:r>
            <w:r>
              <w:rPr>
                <w:lang w:val="en-IN"/>
              </w:rPr>
              <w:t>P</w:t>
            </w:r>
            <w:r w:rsidRPr="00776661">
              <w:rPr>
                <w:lang w:val="en-IN"/>
              </w:rPr>
              <w:t>E)</w:t>
            </w:r>
          </w:p>
          <w:p w14:paraId="3EF7B310" w14:textId="77777777" w:rsidR="00294224" w:rsidRDefault="00294224" w:rsidP="00E74211">
            <w:pPr>
              <w:rPr>
                <w:lang w:val="en-IN"/>
              </w:rPr>
            </w:pPr>
          </w:p>
          <w:p w14:paraId="734689E4" w14:textId="77777777" w:rsidR="00294224" w:rsidRDefault="00294224" w:rsidP="00E74211">
            <w:pPr>
              <w:rPr>
                <w:lang w:val="en-IN"/>
              </w:rPr>
            </w:pPr>
          </w:p>
          <w:p w14:paraId="10D7F08B" w14:textId="40387191" w:rsidR="00294224" w:rsidRPr="00294224" w:rsidRDefault="0038447F" w:rsidP="00E74211">
            <w:pPr>
              <w:rPr>
                <w:rFonts w:asciiTheme="majorHAnsi" w:hAnsiTheme="majorHAnsi"/>
                <w:b/>
                <w:bCs/>
                <w:sz w:val="22"/>
              </w:rPr>
            </w:pPr>
            <w:r w:rsidRPr="00294224">
              <w:rPr>
                <w:rFonts w:asciiTheme="majorHAnsi" w:hAnsiTheme="majorHAnsi"/>
                <w:b/>
                <w:bCs/>
                <w:sz w:val="22"/>
              </w:rPr>
              <w:t>LICENSES AND CERTIFICATION</w:t>
            </w:r>
          </w:p>
          <w:p w14:paraId="4733B49A" w14:textId="77777777" w:rsidR="00294224" w:rsidRPr="00294224" w:rsidRDefault="00294224" w:rsidP="00E74211">
            <w:pPr>
              <w:rPr>
                <w:b/>
                <w:bCs/>
              </w:rPr>
            </w:pPr>
          </w:p>
          <w:p w14:paraId="25A442F3" w14:textId="77777777" w:rsidR="00294224" w:rsidRPr="00294224" w:rsidRDefault="00294224" w:rsidP="00E74211">
            <w:pPr>
              <w:rPr>
                <w:b/>
                <w:bCs/>
              </w:rPr>
            </w:pPr>
            <w:r w:rsidRPr="00294224">
              <w:rPr>
                <w:b/>
                <w:bCs/>
              </w:rPr>
              <w:t>Cybersecurity for Everyone</w:t>
            </w:r>
          </w:p>
          <w:p w14:paraId="29A9374D" w14:textId="77777777" w:rsidR="00294224" w:rsidRPr="00294224" w:rsidRDefault="00294224" w:rsidP="00E74211">
            <w:r w:rsidRPr="00294224">
              <w:rPr>
                <w:bCs/>
              </w:rPr>
              <w:t>Credential ID:</w:t>
            </w:r>
            <w:r w:rsidRPr="00294224">
              <w:t xml:space="preserve"> UH6572ZG3M6Q</w:t>
            </w:r>
          </w:p>
          <w:p w14:paraId="5BBB4256" w14:textId="77777777" w:rsidR="00294224" w:rsidRDefault="00294224" w:rsidP="00E74211">
            <w:pPr>
              <w:rPr>
                <w:lang w:val="en-IN"/>
              </w:rPr>
            </w:pPr>
            <w:r w:rsidRPr="00294224">
              <w:rPr>
                <w:bCs/>
              </w:rPr>
              <w:t>Credential URL:</w:t>
            </w:r>
            <w:r w:rsidRPr="00294224">
              <w:t xml:space="preserve"> </w:t>
            </w:r>
            <w:hyperlink r:id="rId11" w:history="1">
              <w:r w:rsidRPr="00294224">
                <w:rPr>
                  <w:rStyle w:val="Hyperlink"/>
                  <w:bCs/>
                </w:rPr>
                <w:t>coursera.org/account/accomplishments/certificate/UH6572ZG3M6Q</w:t>
              </w:r>
            </w:hyperlink>
          </w:p>
          <w:p w14:paraId="7217C9D5" w14:textId="77777777" w:rsidR="00294224" w:rsidRDefault="00294224" w:rsidP="00E74211">
            <w:pPr>
              <w:rPr>
                <w:lang w:val="en-IN"/>
              </w:rPr>
            </w:pPr>
          </w:p>
          <w:p w14:paraId="06B9E5EC" w14:textId="77777777" w:rsidR="00294224" w:rsidRPr="00294224" w:rsidRDefault="00294224" w:rsidP="00E74211">
            <w:pPr>
              <w:rPr>
                <w:b/>
                <w:bCs/>
              </w:rPr>
            </w:pPr>
            <w:r w:rsidRPr="00294224">
              <w:rPr>
                <w:b/>
                <w:bCs/>
              </w:rPr>
              <w:t>Python and Statistics for Financial Analysis</w:t>
            </w:r>
          </w:p>
          <w:p w14:paraId="24B639AC" w14:textId="77777777" w:rsidR="00294224" w:rsidRPr="00294224" w:rsidRDefault="00294224" w:rsidP="00E74211">
            <w:pPr>
              <w:rPr>
                <w:bCs/>
              </w:rPr>
            </w:pPr>
            <w:r w:rsidRPr="00294224">
              <w:rPr>
                <w:bCs/>
              </w:rPr>
              <w:t>Credential ID: C7R6MN97J3NP</w:t>
            </w:r>
          </w:p>
          <w:p w14:paraId="7DCF3207" w14:textId="77777777" w:rsidR="00294224" w:rsidRPr="00294224" w:rsidRDefault="00294224" w:rsidP="00E74211">
            <w:pPr>
              <w:rPr>
                <w:bCs/>
              </w:rPr>
            </w:pPr>
            <w:r w:rsidRPr="00294224">
              <w:rPr>
                <w:bCs/>
              </w:rPr>
              <w:t>Credential URL:</w:t>
            </w:r>
          </w:p>
          <w:p w14:paraId="10BF3FBD" w14:textId="77777777" w:rsidR="00294224" w:rsidRPr="00294224" w:rsidRDefault="00294224" w:rsidP="00E74211">
            <w:pPr>
              <w:rPr>
                <w:rStyle w:val="Hyperlink"/>
                <w:bCs/>
              </w:rPr>
            </w:pPr>
            <w:r w:rsidRPr="00294224">
              <w:rPr>
                <w:bCs/>
              </w:rPr>
              <w:fldChar w:fldCharType="begin"/>
            </w:r>
            <w:r w:rsidRPr="00294224">
              <w:rPr>
                <w:bCs/>
              </w:rPr>
              <w:instrText>HYPERLINK "https://www.coursera.org/account/accomplishments/certificate/C7R6MN97J3NP"</w:instrText>
            </w:r>
            <w:r w:rsidRPr="00294224">
              <w:rPr>
                <w:bCs/>
              </w:rPr>
            </w:r>
            <w:r w:rsidRPr="00294224">
              <w:rPr>
                <w:bCs/>
              </w:rPr>
              <w:fldChar w:fldCharType="separate"/>
            </w:r>
            <w:r w:rsidRPr="00294224">
              <w:rPr>
                <w:rStyle w:val="Hyperlink"/>
                <w:bCs/>
              </w:rPr>
              <w:t>coursera.org/account/accomplishments/certificate/C7R6MN97J3NP</w:t>
            </w:r>
          </w:p>
          <w:p w14:paraId="13FCFF9E" w14:textId="77777777" w:rsidR="00294224" w:rsidRPr="00294224" w:rsidRDefault="00294224" w:rsidP="00E74211">
            <w:pPr>
              <w:rPr>
                <w:bCs/>
              </w:rPr>
            </w:pPr>
            <w:r w:rsidRPr="00294224">
              <w:rPr>
                <w:bCs/>
              </w:rPr>
              <w:fldChar w:fldCharType="end"/>
            </w:r>
          </w:p>
          <w:p w14:paraId="6BE70E96" w14:textId="77777777" w:rsidR="00294224" w:rsidRPr="00294224" w:rsidRDefault="00294224" w:rsidP="00E74211">
            <w:pPr>
              <w:rPr>
                <w:b/>
                <w:bCs/>
              </w:rPr>
            </w:pPr>
            <w:r w:rsidRPr="00294224">
              <w:rPr>
                <w:b/>
                <w:bCs/>
              </w:rPr>
              <w:t>Successful Negotiation: Essential Skills and Strategies</w:t>
            </w:r>
          </w:p>
          <w:p w14:paraId="1A27878E" w14:textId="77777777" w:rsidR="00294224" w:rsidRPr="00294224" w:rsidRDefault="00294224" w:rsidP="00E74211">
            <w:pPr>
              <w:rPr>
                <w:bCs/>
              </w:rPr>
            </w:pPr>
            <w:r w:rsidRPr="00294224">
              <w:rPr>
                <w:bCs/>
              </w:rPr>
              <w:t>Credential ID: HA3RF5J7G84T</w:t>
            </w:r>
          </w:p>
          <w:p w14:paraId="79881E2F" w14:textId="77777777" w:rsidR="00294224" w:rsidRPr="00294224" w:rsidRDefault="00294224" w:rsidP="00E74211">
            <w:pPr>
              <w:rPr>
                <w:bCs/>
              </w:rPr>
            </w:pPr>
            <w:r w:rsidRPr="00294224">
              <w:rPr>
                <w:bCs/>
              </w:rPr>
              <w:t>Credential URL:</w:t>
            </w:r>
          </w:p>
          <w:p w14:paraId="3D7CF780" w14:textId="75FAFBD7" w:rsidR="00294224" w:rsidRPr="00294224" w:rsidRDefault="00294224" w:rsidP="00E74211">
            <w:pPr>
              <w:rPr>
                <w:bCs/>
              </w:rPr>
            </w:pPr>
            <w:hyperlink r:id="rId12" w:history="1">
              <w:r w:rsidRPr="00294224">
                <w:rPr>
                  <w:rStyle w:val="Hyperlink"/>
                  <w:bCs/>
                  <w:lang w:val="en-IN"/>
                </w:rPr>
                <w:t>coursera.org/account/accomplishments/certificate/HA3RF5J7G84T</w:t>
              </w:r>
            </w:hyperlink>
          </w:p>
          <w:p w14:paraId="46250B28" w14:textId="77777777" w:rsidR="00294224" w:rsidRPr="00776661" w:rsidRDefault="00294224" w:rsidP="00E74211">
            <w:pPr>
              <w:rPr>
                <w:lang w:val="en-IN"/>
              </w:rPr>
            </w:pPr>
          </w:p>
          <w:p w14:paraId="5058887D" w14:textId="28F3FA93" w:rsidR="00036450" w:rsidRDefault="00036450" w:rsidP="00E74211"/>
          <w:p w14:paraId="2C2E7232" w14:textId="77777777" w:rsidR="0038447F" w:rsidRDefault="0038447F" w:rsidP="00E74211"/>
          <w:p w14:paraId="4839D340" w14:textId="77777777" w:rsidR="0038447F" w:rsidRDefault="0038447F" w:rsidP="00E74211"/>
          <w:p w14:paraId="1973044F" w14:textId="77777777" w:rsidR="0038447F" w:rsidRDefault="0038447F" w:rsidP="00E74211"/>
          <w:p w14:paraId="77F85ED0" w14:textId="77777777" w:rsidR="0038447F" w:rsidRDefault="0038447F" w:rsidP="00E74211"/>
          <w:p w14:paraId="35F4CC82" w14:textId="77777777" w:rsidR="0038447F" w:rsidRDefault="0038447F" w:rsidP="00E74211"/>
          <w:p w14:paraId="0D539554" w14:textId="77777777" w:rsidR="0038447F" w:rsidRDefault="0038447F" w:rsidP="00E74211"/>
          <w:p w14:paraId="09105883" w14:textId="77777777" w:rsidR="0038447F" w:rsidRDefault="0038447F" w:rsidP="00E74211"/>
          <w:p w14:paraId="199DF253" w14:textId="77777777" w:rsidR="0038447F" w:rsidRDefault="0038447F" w:rsidP="00E74211"/>
          <w:p w14:paraId="7675FC07" w14:textId="77777777" w:rsidR="0038447F" w:rsidRDefault="0038447F" w:rsidP="00E74211"/>
          <w:p w14:paraId="2364EF9F" w14:textId="77777777" w:rsidR="0038447F" w:rsidRDefault="0038447F" w:rsidP="00E74211"/>
          <w:p w14:paraId="049036E5" w14:textId="77777777" w:rsidR="0038447F" w:rsidRDefault="0038447F" w:rsidP="00E74211"/>
          <w:sdt>
            <w:sdtPr>
              <w:id w:val="1001553383"/>
              <w:placeholder>
                <w:docPart w:val="BA6164337CBA4DDDB84C80BB3E8B232F"/>
              </w:placeholder>
              <w:temporary/>
              <w:showingPlcHdr/>
              <w15:appearance w15:val="hidden"/>
            </w:sdtPr>
            <w:sdtContent>
              <w:p w14:paraId="6F790736" w14:textId="77777777" w:rsidR="00036450" w:rsidRDefault="00036450" w:rsidP="00E74211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116A0BA" w14:textId="0AADB863" w:rsidR="00036450" w:rsidRPr="00EA0C13" w:rsidRDefault="00EA0C13" w:rsidP="00E74211">
            <w:pPr>
              <w:pStyle w:val="Heading4"/>
              <w:rPr>
                <w:bCs/>
                <w:sz w:val="20"/>
                <w:szCs w:val="20"/>
              </w:rPr>
            </w:pPr>
            <w:r w:rsidRPr="00EA0C13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-</w:t>
            </w:r>
            <w:r w:rsidRPr="00EA0C13">
              <w:rPr>
                <w:sz w:val="20"/>
                <w:szCs w:val="20"/>
              </w:rPr>
              <w:t>IMARA</w:t>
            </w:r>
            <w:r w:rsidR="00294224" w:rsidRPr="00EA0C13">
              <w:rPr>
                <w:sz w:val="20"/>
                <w:szCs w:val="20"/>
              </w:rPr>
              <w:t xml:space="preserve"> Farmers Society Limited - Station Manager</w:t>
            </w:r>
          </w:p>
          <w:p w14:paraId="2C20A7A9" w14:textId="54343F0C" w:rsidR="00036450" w:rsidRPr="00FF23BD" w:rsidRDefault="00294224" w:rsidP="00E74211">
            <w:pPr>
              <w:pStyle w:val="Date"/>
              <w:rPr>
                <w:b/>
                <w:bCs/>
              </w:rPr>
            </w:pPr>
            <w:r w:rsidRPr="00FF23BD">
              <w:rPr>
                <w:b/>
                <w:bCs/>
              </w:rPr>
              <w:t>April 2023</w:t>
            </w:r>
            <w:r w:rsidR="00036450" w:rsidRPr="00FF23BD">
              <w:rPr>
                <w:b/>
                <w:bCs/>
              </w:rPr>
              <w:t>–</w:t>
            </w:r>
            <w:r w:rsidRPr="00FF23BD">
              <w:rPr>
                <w:b/>
                <w:bCs/>
              </w:rPr>
              <w:t>Date</w:t>
            </w:r>
          </w:p>
          <w:p w14:paraId="4E87A6CE" w14:textId="77777777" w:rsidR="00FF23BD" w:rsidRPr="00FF23BD" w:rsidRDefault="00FF23BD" w:rsidP="00E74211">
            <w:pPr>
              <w:pStyle w:val="ListParagraph"/>
              <w:numPr>
                <w:ilvl w:val="0"/>
                <w:numId w:val="2"/>
              </w:numPr>
            </w:pPr>
            <w:r w:rsidRPr="00FF23BD">
              <w:t>Maintain IT systems.</w:t>
            </w:r>
          </w:p>
          <w:p w14:paraId="2F4063FC" w14:textId="77777777" w:rsidR="00FF23BD" w:rsidRPr="00FF23BD" w:rsidRDefault="00FF23BD" w:rsidP="00E74211">
            <w:pPr>
              <w:pStyle w:val="ListParagraph"/>
              <w:numPr>
                <w:ilvl w:val="0"/>
                <w:numId w:val="2"/>
              </w:numPr>
            </w:pPr>
            <w:r w:rsidRPr="00FF23BD">
              <w:t xml:space="preserve">Supervise </w:t>
            </w:r>
            <w:r w:rsidRPr="00FF23BD">
              <w:t>society's</w:t>
            </w:r>
            <w:r w:rsidRPr="00FF23BD">
              <w:t xml:space="preserve"> ICT activities such as network status</w:t>
            </w:r>
          </w:p>
          <w:p w14:paraId="37541400" w14:textId="23F9550C" w:rsidR="00FF23BD" w:rsidRDefault="00FF23BD" w:rsidP="00E74211">
            <w:pPr>
              <w:pStyle w:val="ListParagraph"/>
              <w:numPr>
                <w:ilvl w:val="0"/>
                <w:numId w:val="2"/>
              </w:numPr>
            </w:pPr>
            <w:r w:rsidRPr="00FF23BD">
              <w:t>Hardware and software support</w:t>
            </w:r>
          </w:p>
          <w:p w14:paraId="72818882" w14:textId="20A0CDD9" w:rsidR="00FF23BD" w:rsidRDefault="00FF23BD" w:rsidP="00E74211">
            <w:pPr>
              <w:pStyle w:val="ListParagraph"/>
              <w:numPr>
                <w:ilvl w:val="0"/>
                <w:numId w:val="2"/>
              </w:numPr>
            </w:pPr>
            <w:r>
              <w:t>Data Management</w:t>
            </w:r>
          </w:p>
          <w:p w14:paraId="79C3519E" w14:textId="3740FB18" w:rsidR="00FF23BD" w:rsidRDefault="00FF23BD" w:rsidP="00E74211">
            <w:pPr>
              <w:pStyle w:val="ListParagraph"/>
              <w:numPr>
                <w:ilvl w:val="0"/>
                <w:numId w:val="2"/>
              </w:numPr>
            </w:pPr>
            <w:r w:rsidRPr="00FF23BD">
              <w:t>Enhance Security- ensuring that the institution's IT systems are secure, including managing user accounts, implementing access controls, and monitoring for potential security breaches.</w:t>
            </w:r>
          </w:p>
          <w:p w14:paraId="7DAA072A" w14:textId="2732E64B" w:rsidR="00FF23BD" w:rsidRPr="00FF23BD" w:rsidRDefault="00FF23BD" w:rsidP="00E74211">
            <w:pPr>
              <w:pStyle w:val="ListParagraph"/>
              <w:numPr>
                <w:ilvl w:val="0"/>
                <w:numId w:val="2"/>
              </w:numPr>
            </w:pPr>
            <w:r w:rsidRPr="00FF23BD">
              <w:rPr>
                <w:lang w:val="en-IN"/>
              </w:rPr>
              <w:t>Documentation-responsible for maintaining accurate and up-to-date documentation of IT systems</w:t>
            </w:r>
          </w:p>
          <w:p w14:paraId="7BCCB8AF" w14:textId="5CDABCBE" w:rsidR="00036450" w:rsidRDefault="00036450" w:rsidP="00E74211">
            <w:r w:rsidRPr="00036450">
              <w:t xml:space="preserve"> </w:t>
            </w:r>
          </w:p>
          <w:p w14:paraId="77D61DE9" w14:textId="77777777" w:rsidR="004D3011" w:rsidRDefault="004D3011" w:rsidP="00E74211"/>
          <w:p w14:paraId="6C467C16" w14:textId="4532A20E" w:rsidR="004D3011" w:rsidRPr="00EA0C13" w:rsidRDefault="00FF23BD" w:rsidP="00E74211">
            <w:pPr>
              <w:pStyle w:val="Heading4"/>
              <w:rPr>
                <w:bCs/>
                <w:sz w:val="20"/>
                <w:szCs w:val="20"/>
              </w:rPr>
            </w:pPr>
            <w:r w:rsidRPr="00EA0C13">
              <w:rPr>
                <w:sz w:val="20"/>
                <w:szCs w:val="20"/>
              </w:rPr>
              <w:t>Ndege Chai Sacco</w:t>
            </w:r>
            <w:r w:rsidR="004D3011" w:rsidRPr="00EA0C13">
              <w:rPr>
                <w:sz w:val="20"/>
                <w:szCs w:val="20"/>
              </w:rPr>
              <w:t xml:space="preserve"> </w:t>
            </w:r>
            <w:r w:rsidRPr="00EA0C13">
              <w:rPr>
                <w:sz w:val="20"/>
                <w:szCs w:val="20"/>
              </w:rPr>
              <w:t>- ICT Intern</w:t>
            </w:r>
          </w:p>
          <w:p w14:paraId="67134F5A" w14:textId="6EDC676E" w:rsidR="004D3011" w:rsidRPr="00640CDA" w:rsidRDefault="00FF23BD" w:rsidP="00E74211">
            <w:pPr>
              <w:pStyle w:val="Date"/>
              <w:rPr>
                <w:b/>
                <w:bCs/>
              </w:rPr>
            </w:pPr>
            <w:r w:rsidRPr="00640CDA">
              <w:rPr>
                <w:b/>
                <w:bCs/>
              </w:rPr>
              <w:t>April 2022</w:t>
            </w:r>
            <w:r w:rsidR="004D3011" w:rsidRPr="00640CDA">
              <w:rPr>
                <w:b/>
                <w:bCs/>
              </w:rPr>
              <w:t>–</w:t>
            </w:r>
            <w:r w:rsidRPr="00640CDA">
              <w:rPr>
                <w:b/>
                <w:bCs/>
              </w:rPr>
              <w:t>March 2023</w:t>
            </w:r>
          </w:p>
          <w:p w14:paraId="3982366D" w14:textId="17E4259D" w:rsidR="00FF23BD" w:rsidRPr="00640CDA" w:rsidRDefault="00FF23BD" w:rsidP="00E74211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640CDA">
              <w:rPr>
                <w:lang w:val="en-IN"/>
              </w:rPr>
              <w:t xml:space="preserve">Installed and maintained </w:t>
            </w:r>
            <w:r w:rsidRPr="00640CDA">
              <w:rPr>
                <w:lang w:val="en-IN"/>
              </w:rPr>
              <w:t>software</w:t>
            </w:r>
            <w:r w:rsidRPr="00640CDA">
              <w:rPr>
                <w:lang w:val="en-IN"/>
              </w:rPr>
              <w:t xml:space="preserve"> and networking which</w:t>
            </w:r>
            <w:r w:rsidRPr="00640CDA">
              <w:rPr>
                <w:lang w:val="en-IN"/>
              </w:rPr>
              <w:t xml:space="preserve"> </w:t>
            </w:r>
            <w:r w:rsidRPr="00640CDA">
              <w:rPr>
                <w:lang w:val="en-IN"/>
              </w:rPr>
              <w:t xml:space="preserve">resulted </w:t>
            </w:r>
            <w:r w:rsidR="001A3DBD">
              <w:rPr>
                <w:lang w:val="en-IN"/>
              </w:rPr>
              <w:t>in</w:t>
            </w:r>
            <w:r w:rsidRPr="00640CDA">
              <w:rPr>
                <w:lang w:val="en-IN"/>
              </w:rPr>
              <w:t xml:space="preserve"> </w:t>
            </w:r>
            <w:r w:rsidRPr="00640CDA">
              <w:rPr>
                <w:lang w:val="en-IN"/>
              </w:rPr>
              <w:t xml:space="preserve">a </w:t>
            </w:r>
            <w:r w:rsidRPr="00640CDA">
              <w:rPr>
                <w:lang w:val="en-IN"/>
              </w:rPr>
              <w:t xml:space="preserve">60% reduction </w:t>
            </w:r>
            <w:r w:rsidR="00640CDA" w:rsidRPr="00640CDA">
              <w:rPr>
                <w:lang w:val="en-IN"/>
              </w:rPr>
              <w:t>in</w:t>
            </w:r>
            <w:r w:rsidRPr="00640CDA">
              <w:rPr>
                <w:lang w:val="en-IN"/>
              </w:rPr>
              <w:t xml:space="preserve"> time wastage.</w:t>
            </w:r>
          </w:p>
          <w:p w14:paraId="53998A36" w14:textId="77777777" w:rsidR="00FF23BD" w:rsidRPr="00640CDA" w:rsidRDefault="00FF23BD" w:rsidP="00E74211">
            <w:pPr>
              <w:pStyle w:val="ListParagraph"/>
              <w:numPr>
                <w:ilvl w:val="0"/>
                <w:numId w:val="3"/>
              </w:numPr>
              <w:rPr>
                <w:rFonts w:ascii="PT Sans" w:hAnsi="PT Sans"/>
              </w:rPr>
            </w:pPr>
            <w:r w:rsidRPr="00640CDA">
              <w:rPr>
                <w:rFonts w:ascii="PT Sans" w:hAnsi="PT Sans"/>
              </w:rPr>
              <w:t>Handled the system errors by debugging</w:t>
            </w:r>
          </w:p>
          <w:p w14:paraId="7F50CCBD" w14:textId="247CC1B3" w:rsidR="00FF23BD" w:rsidRPr="00640CDA" w:rsidRDefault="00FF23BD" w:rsidP="00E74211">
            <w:pPr>
              <w:pStyle w:val="ListParagraph"/>
              <w:numPr>
                <w:ilvl w:val="0"/>
                <w:numId w:val="3"/>
              </w:numPr>
              <w:rPr>
                <w:rFonts w:ascii="PT Sans" w:hAnsi="PT Sans"/>
              </w:rPr>
            </w:pPr>
            <w:r w:rsidRPr="00640CDA">
              <w:rPr>
                <w:rFonts w:ascii="PT Sans" w:hAnsi="PT Sans"/>
              </w:rPr>
              <w:t xml:space="preserve">Installed CCTVs in Sacco premises, resulting </w:t>
            </w:r>
            <w:r w:rsidR="001A3DBD">
              <w:rPr>
                <w:rFonts w:ascii="PT Sans" w:hAnsi="PT Sans"/>
              </w:rPr>
              <w:t>in</w:t>
            </w:r>
            <w:r w:rsidRPr="00640CDA">
              <w:rPr>
                <w:rFonts w:ascii="PT Sans" w:hAnsi="PT Sans"/>
              </w:rPr>
              <w:t xml:space="preserve"> tighter security </w:t>
            </w:r>
            <w:r w:rsidR="00640CDA" w:rsidRPr="00640CDA">
              <w:rPr>
                <w:rFonts w:ascii="PT Sans" w:hAnsi="PT Sans"/>
              </w:rPr>
              <w:t>for</w:t>
            </w:r>
            <w:r w:rsidRPr="00640CDA">
              <w:rPr>
                <w:rFonts w:ascii="PT Sans" w:hAnsi="PT Sans"/>
              </w:rPr>
              <w:t xml:space="preserve"> society hence reducing the chances of theft and misuse of resources</w:t>
            </w:r>
          </w:p>
          <w:p w14:paraId="5A23BECE" w14:textId="3340EA37" w:rsidR="00FF23BD" w:rsidRPr="00640CDA" w:rsidRDefault="00FF23BD" w:rsidP="00E74211">
            <w:pPr>
              <w:pStyle w:val="ListParagraph"/>
              <w:numPr>
                <w:ilvl w:val="0"/>
                <w:numId w:val="3"/>
              </w:numPr>
              <w:rPr>
                <w:rFonts w:ascii="PT Sans" w:hAnsi="PT Sans"/>
              </w:rPr>
            </w:pPr>
            <w:r w:rsidRPr="00640CDA">
              <w:rPr>
                <w:rFonts w:ascii="PT Sans" w:hAnsi="PT Sans"/>
              </w:rPr>
              <w:t xml:space="preserve">Ensure all loan forms </w:t>
            </w:r>
            <w:r w:rsidR="00640CDA">
              <w:rPr>
                <w:rFonts w:ascii="PT Sans" w:hAnsi="PT Sans"/>
              </w:rPr>
              <w:t xml:space="preserve">and </w:t>
            </w:r>
            <w:r w:rsidRPr="00640CDA">
              <w:rPr>
                <w:rFonts w:ascii="PT Sans" w:hAnsi="PT Sans"/>
              </w:rPr>
              <w:t>account opening forms are featured in the system</w:t>
            </w:r>
          </w:p>
          <w:p w14:paraId="6AD8172B" w14:textId="7C8F73F2" w:rsidR="004D3011" w:rsidRPr="00640CDA" w:rsidRDefault="00FF23BD" w:rsidP="00E74211">
            <w:pPr>
              <w:pStyle w:val="ListParagraph"/>
              <w:numPr>
                <w:ilvl w:val="0"/>
                <w:numId w:val="3"/>
              </w:numPr>
              <w:rPr>
                <w:rFonts w:ascii="PT Sans" w:hAnsi="PT Sans"/>
              </w:rPr>
            </w:pPr>
            <w:r w:rsidRPr="00640CDA">
              <w:rPr>
                <w:rFonts w:ascii="PT Sans" w:hAnsi="PT Sans"/>
              </w:rPr>
              <w:t>Trained new interns and employees on how to operate Sacco’s system, resulting in a 20% error reduction</w:t>
            </w:r>
          </w:p>
          <w:p w14:paraId="184B389A" w14:textId="18C73108" w:rsidR="00FF23BD" w:rsidRPr="004D3011" w:rsidRDefault="00FF23BD" w:rsidP="00E74211">
            <w:pPr>
              <w:pStyle w:val="ListParagraph"/>
              <w:numPr>
                <w:ilvl w:val="0"/>
                <w:numId w:val="3"/>
              </w:numPr>
            </w:pPr>
            <w:r w:rsidRPr="00640CDA">
              <w:rPr>
                <w:rFonts w:ascii="PT Sans" w:hAnsi="PT Sans"/>
              </w:rPr>
              <w:t>Also, did data migration to the system for easy accessibility of data when required in the society.</w:t>
            </w:r>
          </w:p>
          <w:p w14:paraId="7EFDC6E7" w14:textId="77777777" w:rsidR="004D3011" w:rsidRDefault="004D3011" w:rsidP="00E74211"/>
          <w:p w14:paraId="092E9F1D" w14:textId="33A311F6" w:rsidR="00640CDA" w:rsidRPr="00EA0C13" w:rsidRDefault="00640CDA" w:rsidP="00E74211">
            <w:pPr>
              <w:pStyle w:val="Heading4"/>
              <w:rPr>
                <w:bCs/>
                <w:sz w:val="20"/>
                <w:szCs w:val="20"/>
              </w:rPr>
            </w:pPr>
            <w:r w:rsidRPr="00EA0C13">
              <w:rPr>
                <w:sz w:val="20"/>
                <w:szCs w:val="20"/>
              </w:rPr>
              <w:t>AMTECH Technologies</w:t>
            </w:r>
            <w:r w:rsidRPr="00EA0C13">
              <w:rPr>
                <w:sz w:val="20"/>
                <w:szCs w:val="20"/>
              </w:rPr>
              <w:t xml:space="preserve"> - ICT Intern</w:t>
            </w:r>
          </w:p>
          <w:p w14:paraId="5C9AC62B" w14:textId="338C190F" w:rsidR="00640CDA" w:rsidRPr="00640CDA" w:rsidRDefault="00640CDA" w:rsidP="00E74211">
            <w:pPr>
              <w:pStyle w:val="Date"/>
              <w:rPr>
                <w:b/>
                <w:bCs/>
              </w:rPr>
            </w:pPr>
            <w:r w:rsidRPr="00640CDA">
              <w:rPr>
                <w:b/>
                <w:bCs/>
              </w:rPr>
              <w:t>April 202</w:t>
            </w:r>
            <w:r>
              <w:rPr>
                <w:b/>
                <w:bCs/>
              </w:rPr>
              <w:t>0</w:t>
            </w:r>
            <w:r w:rsidRPr="00640CDA">
              <w:rPr>
                <w:b/>
                <w:bCs/>
              </w:rPr>
              <w:t>–</w:t>
            </w:r>
            <w:r>
              <w:rPr>
                <w:b/>
                <w:bCs/>
              </w:rPr>
              <w:t>September</w:t>
            </w:r>
            <w:r w:rsidRPr="00640CDA">
              <w:rPr>
                <w:b/>
                <w:bCs/>
              </w:rPr>
              <w:t xml:space="preserve"> 202</w:t>
            </w:r>
            <w:r>
              <w:rPr>
                <w:b/>
                <w:bCs/>
              </w:rPr>
              <w:t>0</w:t>
            </w:r>
          </w:p>
          <w:p w14:paraId="015B01E4" w14:textId="77777777" w:rsidR="00640CDA" w:rsidRPr="00640CDA" w:rsidRDefault="00640CDA" w:rsidP="00E74211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640CDA">
              <w:rPr>
                <w:lang w:val="en-IN"/>
              </w:rPr>
              <w:t>Assist</w:t>
            </w:r>
            <w:r w:rsidRPr="00640CDA">
              <w:t>ed</w:t>
            </w:r>
            <w:r w:rsidRPr="00640CDA">
              <w:rPr>
                <w:lang w:val="en-IN"/>
              </w:rPr>
              <w:t xml:space="preserve"> senior developers to run their tasks</w:t>
            </w:r>
          </w:p>
          <w:p w14:paraId="1B643516" w14:textId="77777777" w:rsidR="00640CDA" w:rsidRPr="00640CDA" w:rsidRDefault="00640CDA" w:rsidP="00E74211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640CDA">
              <w:rPr>
                <w:lang w:val="en-IN"/>
              </w:rPr>
              <w:t>Create</w:t>
            </w:r>
            <w:r w:rsidRPr="00640CDA">
              <w:t>d</w:t>
            </w:r>
            <w:r w:rsidRPr="00640CDA">
              <w:rPr>
                <w:lang w:val="en-IN"/>
              </w:rPr>
              <w:t xml:space="preserve"> databases for respective software developed</w:t>
            </w:r>
            <w:r w:rsidRPr="00640CDA">
              <w:t xml:space="preserve"> using Microsoft SQL Server</w:t>
            </w:r>
          </w:p>
          <w:p w14:paraId="6E555BBE" w14:textId="61F4B150" w:rsidR="00640CDA" w:rsidRPr="00640CDA" w:rsidRDefault="00640CDA" w:rsidP="00E74211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640CDA">
              <w:rPr>
                <w:lang w:val="en-IN"/>
              </w:rPr>
              <w:t>Create reports using crystal reports to ease senior developers’ tasks.</w:t>
            </w:r>
          </w:p>
          <w:p w14:paraId="5BAD69B1" w14:textId="77777777" w:rsidR="00640CDA" w:rsidRPr="00640CDA" w:rsidRDefault="00640CDA" w:rsidP="00E74211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640CDA">
              <w:rPr>
                <w:lang w:val="en-IN"/>
              </w:rPr>
              <w:t>Working on minor bug fixes.</w:t>
            </w:r>
          </w:p>
          <w:p w14:paraId="26BC8F7B" w14:textId="77777777" w:rsidR="00640CDA" w:rsidRPr="00640CDA" w:rsidRDefault="00640CDA" w:rsidP="00E74211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640CDA">
              <w:rPr>
                <w:lang w:val="en-IN"/>
              </w:rPr>
              <w:t>Assisted the development manager in all design-related tasks.</w:t>
            </w:r>
          </w:p>
          <w:p w14:paraId="2AD935E8" w14:textId="77777777" w:rsidR="00640CDA" w:rsidRPr="00640CDA" w:rsidRDefault="00640CDA" w:rsidP="00E74211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640CDA">
              <w:rPr>
                <w:lang w:val="en-IN"/>
              </w:rPr>
              <w:t>Gathering information from consumers about program functionality</w:t>
            </w:r>
          </w:p>
          <w:p w14:paraId="69F5BF0C" w14:textId="44701234" w:rsidR="00640CDA" w:rsidRPr="00640CDA" w:rsidRDefault="00640CDA" w:rsidP="00E74211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640CDA">
              <w:rPr>
                <w:lang w:val="en-IN"/>
              </w:rPr>
              <w:t>Conducting development tests</w:t>
            </w:r>
            <w:r w:rsidRPr="00640CDA">
              <w:t xml:space="preserve"> to enhance </w:t>
            </w:r>
            <w:r w:rsidR="00AA2F32">
              <w:t xml:space="preserve">the </w:t>
            </w:r>
            <w:r w:rsidRPr="00640CDA">
              <w:t>effectiveness and efficiency of the system.</w:t>
            </w:r>
          </w:p>
          <w:p w14:paraId="1BCB60BA" w14:textId="77777777" w:rsidR="00640CDA" w:rsidRDefault="00640CDA" w:rsidP="00E74211"/>
          <w:p w14:paraId="19755FB4" w14:textId="77777777" w:rsidR="004D3011" w:rsidRDefault="004D3011" w:rsidP="00E74211"/>
          <w:p w14:paraId="61E00404" w14:textId="7702CA3B" w:rsidR="00036450" w:rsidRPr="004D3011" w:rsidRDefault="00036450" w:rsidP="00001BFC">
            <w:pPr>
              <w:pStyle w:val="Heading2"/>
              <w:rPr>
                <w:color w:val="FFFFFF" w:themeColor="background1"/>
              </w:rPr>
            </w:pPr>
          </w:p>
        </w:tc>
      </w:tr>
    </w:tbl>
    <w:p w14:paraId="293F7340" w14:textId="77777777" w:rsidR="00000000" w:rsidRDefault="00000000" w:rsidP="000C45FF">
      <w:pPr>
        <w:tabs>
          <w:tab w:val="left" w:pos="990"/>
        </w:tabs>
      </w:pPr>
    </w:p>
    <w:p w14:paraId="11EB2C7A" w14:textId="77777777" w:rsidR="00294224" w:rsidRDefault="00294224" w:rsidP="000C45FF">
      <w:pPr>
        <w:tabs>
          <w:tab w:val="left" w:pos="990"/>
        </w:tabs>
      </w:pPr>
    </w:p>
    <w:sectPr w:rsidR="00294224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CC12" w14:textId="77777777" w:rsidR="00D77D82" w:rsidRDefault="00D77D82" w:rsidP="000C45FF">
      <w:r>
        <w:separator/>
      </w:r>
    </w:p>
  </w:endnote>
  <w:endnote w:type="continuationSeparator" w:id="0">
    <w:p w14:paraId="2371184F" w14:textId="77777777" w:rsidR="00D77D82" w:rsidRDefault="00D77D8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4D"/>
    <w:family w:val="auto"/>
    <w:pitch w:val="variable"/>
    <w:sig w:usb0="801000A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2E1A" w14:textId="77777777" w:rsidR="00D77D82" w:rsidRDefault="00D77D82" w:rsidP="000C45FF">
      <w:r>
        <w:separator/>
      </w:r>
    </w:p>
  </w:footnote>
  <w:footnote w:type="continuationSeparator" w:id="0">
    <w:p w14:paraId="1329ED19" w14:textId="77777777" w:rsidR="00D77D82" w:rsidRDefault="00D77D8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BA3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1CB805" wp14:editId="121060A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57E"/>
    <w:multiLevelType w:val="hybridMultilevel"/>
    <w:tmpl w:val="B7A00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065A"/>
    <w:multiLevelType w:val="hybridMultilevel"/>
    <w:tmpl w:val="BEE01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0313C"/>
    <w:multiLevelType w:val="hybridMultilevel"/>
    <w:tmpl w:val="0456B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A5B49"/>
    <w:multiLevelType w:val="hybridMultilevel"/>
    <w:tmpl w:val="3050D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79088">
    <w:abstractNumId w:val="3"/>
  </w:num>
  <w:num w:numId="2" w16cid:durableId="2018771583">
    <w:abstractNumId w:val="2"/>
  </w:num>
  <w:num w:numId="3" w16cid:durableId="466168758">
    <w:abstractNumId w:val="0"/>
  </w:num>
  <w:num w:numId="4" w16cid:durableId="1962684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61"/>
    <w:rsid w:val="00001BFC"/>
    <w:rsid w:val="00036450"/>
    <w:rsid w:val="0007743D"/>
    <w:rsid w:val="00094499"/>
    <w:rsid w:val="000C45FF"/>
    <w:rsid w:val="000E3FD1"/>
    <w:rsid w:val="00112054"/>
    <w:rsid w:val="001317D8"/>
    <w:rsid w:val="001525E1"/>
    <w:rsid w:val="00180329"/>
    <w:rsid w:val="0019001F"/>
    <w:rsid w:val="001A3DBD"/>
    <w:rsid w:val="001A74A5"/>
    <w:rsid w:val="001B2ABD"/>
    <w:rsid w:val="001E0391"/>
    <w:rsid w:val="001E1759"/>
    <w:rsid w:val="001F1ECC"/>
    <w:rsid w:val="00233B9B"/>
    <w:rsid w:val="002400EB"/>
    <w:rsid w:val="00256CF7"/>
    <w:rsid w:val="00281FD5"/>
    <w:rsid w:val="00294224"/>
    <w:rsid w:val="0030481B"/>
    <w:rsid w:val="003156FC"/>
    <w:rsid w:val="003254B5"/>
    <w:rsid w:val="0037121F"/>
    <w:rsid w:val="0038447F"/>
    <w:rsid w:val="003910D8"/>
    <w:rsid w:val="003A6B7D"/>
    <w:rsid w:val="003B06CA"/>
    <w:rsid w:val="004071FC"/>
    <w:rsid w:val="00445947"/>
    <w:rsid w:val="004813B3"/>
    <w:rsid w:val="00496591"/>
    <w:rsid w:val="004B15C1"/>
    <w:rsid w:val="004C63E4"/>
    <w:rsid w:val="004D3011"/>
    <w:rsid w:val="005262AC"/>
    <w:rsid w:val="005E39D5"/>
    <w:rsid w:val="00600670"/>
    <w:rsid w:val="0062123A"/>
    <w:rsid w:val="00640CDA"/>
    <w:rsid w:val="00646E75"/>
    <w:rsid w:val="006771D0"/>
    <w:rsid w:val="0070086F"/>
    <w:rsid w:val="00715FCB"/>
    <w:rsid w:val="00743101"/>
    <w:rsid w:val="00764C9F"/>
    <w:rsid w:val="00776661"/>
    <w:rsid w:val="007775E1"/>
    <w:rsid w:val="007867A0"/>
    <w:rsid w:val="007927F5"/>
    <w:rsid w:val="00802CA0"/>
    <w:rsid w:val="009260CD"/>
    <w:rsid w:val="00931592"/>
    <w:rsid w:val="00940A66"/>
    <w:rsid w:val="00952C25"/>
    <w:rsid w:val="00A2118D"/>
    <w:rsid w:val="00A714F2"/>
    <w:rsid w:val="00AA2F32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247F"/>
    <w:rsid w:val="00D2522B"/>
    <w:rsid w:val="00D266A9"/>
    <w:rsid w:val="00D422DE"/>
    <w:rsid w:val="00D5459D"/>
    <w:rsid w:val="00D77D82"/>
    <w:rsid w:val="00DA1F4D"/>
    <w:rsid w:val="00DD172A"/>
    <w:rsid w:val="00DE5C1E"/>
    <w:rsid w:val="00E25A26"/>
    <w:rsid w:val="00E4381A"/>
    <w:rsid w:val="00E55D74"/>
    <w:rsid w:val="00E74211"/>
    <w:rsid w:val="00EA0C13"/>
    <w:rsid w:val="00F54D88"/>
    <w:rsid w:val="00F60274"/>
    <w:rsid w:val="00F77FB9"/>
    <w:rsid w:val="00FB068F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7F4B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FF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certificate/HA3RF5J7G84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certificate/UH6572ZG3M6Q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-IMARA%20SOCIETY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8C19D875654D468C0A973D0B23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9C6C6-8514-4FA5-9EC0-87C7C87ECC33}"/>
      </w:docPartPr>
      <w:docPartBody>
        <w:p w:rsidR="00000000" w:rsidRDefault="00000000">
          <w:pPr>
            <w:pStyle w:val="678C19D875654D468C0A973D0B23CEE0"/>
          </w:pPr>
          <w:r w:rsidRPr="00D5459D">
            <w:t>Profile</w:t>
          </w:r>
        </w:p>
      </w:docPartBody>
    </w:docPart>
    <w:docPart>
      <w:docPartPr>
        <w:name w:val="65D2311C341043C9972771B1ECFCC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111B-D4C7-4066-9245-CFC57B42805B}"/>
      </w:docPartPr>
      <w:docPartBody>
        <w:p w:rsidR="00000000" w:rsidRDefault="00000000">
          <w:pPr>
            <w:pStyle w:val="65D2311C341043C9972771B1ECFCC092"/>
          </w:pPr>
          <w:r w:rsidRPr="00CB0055">
            <w:t>Contact</w:t>
          </w:r>
        </w:p>
      </w:docPartBody>
    </w:docPart>
    <w:docPart>
      <w:docPartPr>
        <w:name w:val="EEA867BBB60E423082FD659663C66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F893-B46E-41AF-897F-DCDC3AE3F6C9}"/>
      </w:docPartPr>
      <w:docPartBody>
        <w:p w:rsidR="00000000" w:rsidRDefault="00000000">
          <w:pPr>
            <w:pStyle w:val="EEA867BBB60E423082FD659663C66CEF"/>
          </w:pPr>
          <w:r w:rsidRPr="00CB0055">
            <w:t>Hobbies</w:t>
          </w:r>
        </w:p>
      </w:docPartBody>
    </w:docPart>
    <w:docPart>
      <w:docPartPr>
        <w:name w:val="E5A1C7D8C15E436CA24379F3A6BAC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B24B5-EC98-4F37-A48F-21EBC8C9209B}"/>
      </w:docPartPr>
      <w:docPartBody>
        <w:p w:rsidR="00000000" w:rsidRDefault="00000000">
          <w:pPr>
            <w:pStyle w:val="E5A1C7D8C15E436CA24379F3A6BAC652"/>
          </w:pPr>
          <w:r w:rsidRPr="00036450">
            <w:t>EDUCATION</w:t>
          </w:r>
        </w:p>
      </w:docPartBody>
    </w:docPart>
    <w:docPart>
      <w:docPartPr>
        <w:name w:val="BA6164337CBA4DDDB84C80BB3E8B2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0127-6908-4121-B784-FD46C240262B}"/>
      </w:docPartPr>
      <w:docPartBody>
        <w:p w:rsidR="00000000" w:rsidRDefault="00000000">
          <w:pPr>
            <w:pStyle w:val="BA6164337CBA4DDDB84C80BB3E8B232F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4D"/>
    <w:family w:val="auto"/>
    <w:pitch w:val="variable"/>
    <w:sig w:usb0="801000A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F2"/>
    <w:rsid w:val="0005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DEB2241A9F4747976E6995E4697E0B">
    <w:name w:val="B5DEB2241A9F4747976E6995E4697E0B"/>
  </w:style>
  <w:style w:type="paragraph" w:customStyle="1" w:styleId="9A46B0BD84CD49948389C4E03F872AF6">
    <w:name w:val="9A46B0BD84CD49948389C4E03F872AF6"/>
  </w:style>
  <w:style w:type="paragraph" w:customStyle="1" w:styleId="678C19D875654D468C0A973D0B23CEE0">
    <w:name w:val="678C19D875654D468C0A973D0B23CEE0"/>
  </w:style>
  <w:style w:type="paragraph" w:customStyle="1" w:styleId="C12652BD3D2B454F9465EB29D91BF57A">
    <w:name w:val="C12652BD3D2B454F9465EB29D91BF57A"/>
  </w:style>
  <w:style w:type="paragraph" w:customStyle="1" w:styleId="65D2311C341043C9972771B1ECFCC092">
    <w:name w:val="65D2311C341043C9972771B1ECFCC092"/>
  </w:style>
  <w:style w:type="paragraph" w:customStyle="1" w:styleId="6CB2E33B5BEC4ED7862B7DACC8BC1776">
    <w:name w:val="6CB2E33B5BEC4ED7862B7DACC8BC1776"/>
  </w:style>
  <w:style w:type="paragraph" w:customStyle="1" w:styleId="13234803E6C84BD29135B42BD1EF404E">
    <w:name w:val="13234803E6C84BD29135B42BD1EF404E"/>
  </w:style>
  <w:style w:type="paragraph" w:customStyle="1" w:styleId="DF23B1205F6D4A03819097E5EE80DF41">
    <w:name w:val="DF23B1205F6D4A03819097E5EE80DF41"/>
  </w:style>
  <w:style w:type="paragraph" w:customStyle="1" w:styleId="13A9F27287FF44F6A3835DF6C55E27FD">
    <w:name w:val="13A9F27287FF44F6A3835DF6C55E27FD"/>
  </w:style>
  <w:style w:type="paragraph" w:customStyle="1" w:styleId="22687FAFB20B4478B9BE1EF56C1E9C57">
    <w:name w:val="22687FAFB20B4478B9BE1EF56C1E9C5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FCAC29CEE9B4C8093AEDDF661FADDB2">
    <w:name w:val="1FCAC29CEE9B4C8093AEDDF661FADDB2"/>
  </w:style>
  <w:style w:type="paragraph" w:customStyle="1" w:styleId="EEA867BBB60E423082FD659663C66CEF">
    <w:name w:val="EEA867BBB60E423082FD659663C66CEF"/>
  </w:style>
  <w:style w:type="paragraph" w:customStyle="1" w:styleId="586388CB858A42E69D995F11F2539978">
    <w:name w:val="586388CB858A42E69D995F11F2539978"/>
  </w:style>
  <w:style w:type="paragraph" w:customStyle="1" w:styleId="BE6ECCC9C59C46448968CD19D8EC9A23">
    <w:name w:val="BE6ECCC9C59C46448968CD19D8EC9A23"/>
  </w:style>
  <w:style w:type="paragraph" w:customStyle="1" w:styleId="426BA5BB6ED34BB7883847766B489C5B">
    <w:name w:val="426BA5BB6ED34BB7883847766B489C5B"/>
  </w:style>
  <w:style w:type="paragraph" w:customStyle="1" w:styleId="C1316A677F964E0CB706AB0C5E96654D">
    <w:name w:val="C1316A677F964E0CB706AB0C5E96654D"/>
  </w:style>
  <w:style w:type="paragraph" w:customStyle="1" w:styleId="E5A1C7D8C15E436CA24379F3A6BAC652">
    <w:name w:val="E5A1C7D8C15E436CA24379F3A6BAC652"/>
  </w:style>
  <w:style w:type="paragraph" w:customStyle="1" w:styleId="64AD020BE6264A9AA6CBDF43C7B58409">
    <w:name w:val="64AD020BE6264A9AA6CBDF43C7B58409"/>
  </w:style>
  <w:style w:type="paragraph" w:customStyle="1" w:styleId="6C9DBAE4A6564859BB024AD656E0F30A">
    <w:name w:val="6C9DBAE4A6564859BB024AD656E0F30A"/>
  </w:style>
  <w:style w:type="paragraph" w:customStyle="1" w:styleId="91DB5F2A1F354335B82326C3E1736DB1">
    <w:name w:val="91DB5F2A1F354335B82326C3E1736DB1"/>
  </w:style>
  <w:style w:type="paragraph" w:customStyle="1" w:styleId="D1EE1609C114416EA0D1FD6935906102">
    <w:name w:val="D1EE1609C114416EA0D1FD6935906102"/>
  </w:style>
  <w:style w:type="paragraph" w:customStyle="1" w:styleId="C70E41AD87C743019980AC4B0A0F1E77">
    <w:name w:val="C70E41AD87C743019980AC4B0A0F1E77"/>
  </w:style>
  <w:style w:type="paragraph" w:customStyle="1" w:styleId="F7E142990A6C4F5FADE1A106AC5B9763">
    <w:name w:val="F7E142990A6C4F5FADE1A106AC5B9763"/>
  </w:style>
  <w:style w:type="paragraph" w:customStyle="1" w:styleId="0A3005AFF1E24E37BFDDA10F6EC80172">
    <w:name w:val="0A3005AFF1E24E37BFDDA10F6EC80172"/>
  </w:style>
  <w:style w:type="paragraph" w:customStyle="1" w:styleId="BA6164337CBA4DDDB84C80BB3E8B232F">
    <w:name w:val="BA6164337CBA4DDDB84C80BB3E8B232F"/>
  </w:style>
  <w:style w:type="paragraph" w:customStyle="1" w:styleId="2AAD7452CBD54AAD8CFBE3AB79CA5B51">
    <w:name w:val="2AAD7452CBD54AAD8CFBE3AB79CA5B51"/>
  </w:style>
  <w:style w:type="paragraph" w:customStyle="1" w:styleId="AACB0B7CF77F467DBFE7DDD932D412EA">
    <w:name w:val="AACB0B7CF77F467DBFE7DDD932D412EA"/>
  </w:style>
  <w:style w:type="paragraph" w:customStyle="1" w:styleId="DBE9C0A5B5684941A1909933BDEF9E27">
    <w:name w:val="DBE9C0A5B5684941A1909933BDEF9E27"/>
  </w:style>
  <w:style w:type="paragraph" w:customStyle="1" w:styleId="D1FE7549D7394D96A934E2B663F4762C">
    <w:name w:val="D1FE7549D7394D96A934E2B663F4762C"/>
  </w:style>
  <w:style w:type="paragraph" w:customStyle="1" w:styleId="F4099204C76F4C2DBC152879979787C7">
    <w:name w:val="F4099204C76F4C2DBC152879979787C7"/>
  </w:style>
  <w:style w:type="paragraph" w:customStyle="1" w:styleId="84F7158188024D8AAE5A77DE3EEE5595">
    <w:name w:val="84F7158188024D8AAE5A77DE3EEE5595"/>
  </w:style>
  <w:style w:type="paragraph" w:customStyle="1" w:styleId="B975409837E14A8D9B05277D99ACFBEE">
    <w:name w:val="B975409837E14A8D9B05277D99ACFBEE"/>
  </w:style>
  <w:style w:type="paragraph" w:customStyle="1" w:styleId="3625B3271F6B43C3AF0D294D68EC179F">
    <w:name w:val="3625B3271F6B43C3AF0D294D68EC179F"/>
  </w:style>
  <w:style w:type="paragraph" w:customStyle="1" w:styleId="9084E0CC2FA24EBFB898F73F49E8045C">
    <w:name w:val="9084E0CC2FA24EBFB898F73F49E8045C"/>
  </w:style>
  <w:style w:type="paragraph" w:customStyle="1" w:styleId="25F8E00359474671BA4421B94053A300">
    <w:name w:val="25F8E00359474671BA4421B94053A300"/>
  </w:style>
  <w:style w:type="paragraph" w:customStyle="1" w:styleId="8F345CEFB285483288E863AFDF4F41C8">
    <w:name w:val="8F345CEFB285483288E863AFDF4F41C8"/>
  </w:style>
  <w:style w:type="paragraph" w:customStyle="1" w:styleId="38E6DB56DFF44FE28C7BEDE325D45DE9">
    <w:name w:val="38E6DB56DFF44FE28C7BEDE325D45DE9"/>
  </w:style>
  <w:style w:type="paragraph" w:customStyle="1" w:styleId="1A04293582D04CBF92A9F3CED4BDC231">
    <w:name w:val="1A04293582D04CBF92A9F3CED4BDC231"/>
  </w:style>
  <w:style w:type="paragraph" w:customStyle="1" w:styleId="985B0F6FF7134A03B9A0850418DAD396">
    <w:name w:val="985B0F6FF7134A03B9A0850418DAD396"/>
  </w:style>
  <w:style w:type="paragraph" w:customStyle="1" w:styleId="8991ADF1B37545C7AE75071CA0CCB5E1">
    <w:name w:val="8991ADF1B37545C7AE75071CA0CCB5E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B4B6357C75A48BDA16FB87F3D15651E">
    <w:name w:val="4B4B6357C75A48BDA16FB87F3D1565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468</Words>
  <Characters>3105</Characters>
  <Application>Microsoft Office Word</Application>
  <DocSecurity>0</DocSecurity>
  <Lines>182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2024-01-27T15:57:00Z</dcterms:created>
  <dcterms:modified xsi:type="dcterms:W3CDTF">2024-01-27T18:27:00Z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8ca6b6da-7a15-4007-83a9-e71704c6423c</vt:lpwstr>
  </property>
</Properties>
</file>